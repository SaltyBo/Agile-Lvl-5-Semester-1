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B2C2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11F47D5E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7D7CAB" w:rsidRPr="001C2AEC" w14:paraId="4B7F91A8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6B7A3E29" w14:textId="2D4F3E1C" w:rsidR="001C2AEC" w:rsidRPr="001C2AEC" w:rsidRDefault="007D7CAB" w:rsidP="001C2AEC">
            <w:pPr>
              <w:rPr>
                <w:b/>
                <w:color w:val="000000" w:themeColor="text1"/>
              </w:rPr>
            </w:pPr>
            <w:r w:rsidRPr="007D7CAB">
              <w:rPr>
                <w:b/>
                <w:noProof/>
                <w:color w:val="000000" w:themeColor="text1"/>
              </w:rPr>
              <w:drawing>
                <wp:inline distT="0" distB="0" distL="0" distR="0" wp14:anchorId="540E898B" wp14:editId="3FB7C1BD">
                  <wp:extent cx="1698625" cy="16986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94" cy="172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FA1E1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2BE21FAA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1CE577F4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2A379226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0EE92B9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7D7CAB" w:rsidRPr="001C2AEC" w14:paraId="5433CE51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7803BAB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DD7E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0DF10E1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73B65946" w14:textId="74FB2D63" w:rsidR="00975A3D" w:rsidRPr="00975A3D" w:rsidRDefault="00607F49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She Likes to be Liked by others and by keeping up with fashion and tech tends she wants one of the new high techs watches our services provide so she </w:t>
            </w:r>
            <w:r w:rsidR="006D060B">
              <w:rPr>
                <w:color w:val="000000" w:themeColor="text1"/>
              </w:rPr>
              <w:t>can</w:t>
            </w:r>
            <w:r>
              <w:rPr>
                <w:color w:val="000000" w:themeColor="text1"/>
              </w:rPr>
              <w:t xml:space="preserve"> keep her social status up and she feels popular.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58BD93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51195738" w14:textId="4B3FD7DE" w:rsidR="00975A3D" w:rsidRPr="00975A3D" w:rsidRDefault="006D060B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Parents don’t like that she’s trying to be more modern so she has to keep it secret from them and do it without them noticing</w:t>
            </w:r>
          </w:p>
        </w:tc>
      </w:tr>
      <w:tr w:rsidR="007D7CAB" w:rsidRPr="001C2AEC" w14:paraId="5CD58D69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27EE47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910CBA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5460C41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F508A9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FE0A41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803977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7D7CAB" w:rsidRPr="001C2AEC" w14:paraId="6AFEFB0B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079EDA4D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42977B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5E1923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9B3752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4A1B73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7D7CAB" w:rsidRPr="001C2AEC" w14:paraId="6174ECF8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2F1C011" w14:textId="138753C6" w:rsidR="00975A3D" w:rsidRPr="001C2AEC" w:rsidRDefault="007D7CAB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 Modern girl trying to keep up with fashion and tech trends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F623BB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69AD3A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CB54E4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289F47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7D7CAB" w:rsidRPr="001C2AEC" w14:paraId="3C858242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DB3E193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8E1AB6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47A6B6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7785E4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FC6E67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7D7CAB" w:rsidRPr="001C2AEC" w14:paraId="7CE58053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8E2FC02" w14:textId="01A4C68D" w:rsidR="007D7CAB" w:rsidRPr="001C2AEC" w:rsidRDefault="007D7CAB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Brittney Styles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6EAD75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A5496D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A2BE60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124D3F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7D7CAB" w:rsidRPr="001C2AEC" w14:paraId="2ED0304E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B78F42E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3A3C49AD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35E337D5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8E1B2E1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35984D09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7D7CAB" w:rsidRPr="001C2AEC" w14:paraId="09141FA2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03D9F89B" w14:textId="1DC4BB79" w:rsidR="00975A3D" w:rsidRPr="001C2AEC" w:rsidRDefault="007D7CAB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20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C2304B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6798380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B6B23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1DFFDB1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7D7CAB" w:rsidRPr="001C2AEC" w14:paraId="7FD92479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40E4366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23C7DB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35AF5542" w14:textId="12C66F15" w:rsidR="00975A3D" w:rsidRPr="00975A3D" w:rsidRDefault="006D060B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she hates being out of the loop and being stuck in an older era which her parents are very fond </w:t>
            </w:r>
            <w:proofErr w:type="gramStart"/>
            <w:r>
              <w:rPr>
                <w:color w:val="000000" w:themeColor="text1"/>
              </w:rPr>
              <w:t>of</w:t>
            </w:r>
            <w:proofErr w:type="gramEnd"/>
            <w:r>
              <w:rPr>
                <w:color w:val="000000" w:themeColor="text1"/>
              </w:rPr>
              <w:t xml:space="preserve"> so she branches out into other more modern trends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26689E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2C58DA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7D7CAB" w:rsidRPr="001C2AEC" w14:paraId="25A063A4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4859351C" w14:textId="4367620B" w:rsidR="00975A3D" w:rsidRPr="001C2AEC" w:rsidRDefault="007D7CAB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157567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E9C6D7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220597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6E148E3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7D7CAB" w:rsidRPr="001C2AEC" w14:paraId="59FFCBBF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51B6312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6B470D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35AF1D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2FD260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4A9326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7D7CAB" w:rsidRPr="001C2AEC" w14:paraId="4B6F601B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453843EA" w14:textId="0D0CCB69" w:rsidR="00975A3D" w:rsidRPr="001C2AEC" w:rsidRDefault="007D7CAB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Hawkes bay, New Zealand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A92469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8AA0B5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E82845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601CC99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7D7CAB" w:rsidRPr="001C2AEC" w14:paraId="749C2F39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AC6BE02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574102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09D195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5E2D32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9CBA59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7D7CAB" w:rsidRPr="001C2AEC" w14:paraId="7A4B4759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6CCA5B4" w14:textId="78500FF5" w:rsidR="00975A3D" w:rsidRPr="001C2AEC" w:rsidRDefault="00607F49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Bartender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3FDB7F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786725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BDC582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5F2DC77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7D7CAB" w:rsidRPr="001C2AEC" w14:paraId="6DEE458C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4FD16F8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C6708D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7CA739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CC1929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9228FA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7D7CAB" w:rsidRPr="001C2AEC" w14:paraId="5FCEBB06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8EEEF10" w14:textId="32812171" w:rsidR="00975A3D" w:rsidRPr="001C2AEC" w:rsidRDefault="00607F49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Front of house employee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156258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0EAC1C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917B97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7E3203F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7D7CAB" w:rsidRPr="001C2AEC" w14:paraId="1FBF56C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8E9BA1C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995915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9F5E09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8B6ECB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CA3B76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7D7CAB" w:rsidRPr="001C2AEC" w14:paraId="35E03108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0A714699" w14:textId="61F3E4F1" w:rsidR="00975A3D" w:rsidRPr="001C2AEC" w:rsidRDefault="007D7CAB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NCEA Level 3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6AE0C7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E1FE8A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92CF87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D4547CD" w14:textId="60CEE69E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7D7CAB" w:rsidRPr="001C2AEC" w14:paraId="56CE2A2E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4C5C42A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2036B4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838667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6C039A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771762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14:paraId="3E34FE27" w14:textId="77777777" w:rsidR="00560932" w:rsidRDefault="00560932" w:rsidP="00D4300C">
      <w:pPr>
        <w:rPr>
          <w:noProof/>
        </w:rPr>
        <w:sectPr w:rsidR="00560932" w:rsidSect="002451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1206F709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0F350" w14:textId="77777777" w:rsidR="008541F3" w:rsidRDefault="008541F3" w:rsidP="00D4300C">
      <w:r>
        <w:separator/>
      </w:r>
    </w:p>
  </w:endnote>
  <w:endnote w:type="continuationSeparator" w:id="0">
    <w:p w14:paraId="58239A37" w14:textId="77777777" w:rsidR="008541F3" w:rsidRDefault="008541F3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Content>
      <w:p w14:paraId="75084511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4E99DB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04A2D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4EF76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232A8" w14:textId="77777777" w:rsidR="008541F3" w:rsidRDefault="008541F3" w:rsidP="00D4300C">
      <w:r>
        <w:separator/>
      </w:r>
    </w:p>
  </w:footnote>
  <w:footnote w:type="continuationSeparator" w:id="0">
    <w:p w14:paraId="47E6A571" w14:textId="77777777" w:rsidR="008541F3" w:rsidRDefault="008541F3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91C10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3D583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D478B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365926">
    <w:abstractNumId w:val="9"/>
  </w:num>
  <w:num w:numId="2" w16cid:durableId="1467621409">
    <w:abstractNumId w:val="8"/>
  </w:num>
  <w:num w:numId="3" w16cid:durableId="856501272">
    <w:abstractNumId w:val="7"/>
  </w:num>
  <w:num w:numId="4" w16cid:durableId="860826004">
    <w:abstractNumId w:val="6"/>
  </w:num>
  <w:num w:numId="5" w16cid:durableId="1255866889">
    <w:abstractNumId w:val="5"/>
  </w:num>
  <w:num w:numId="6" w16cid:durableId="20403566">
    <w:abstractNumId w:val="4"/>
  </w:num>
  <w:num w:numId="7" w16cid:durableId="1365062104">
    <w:abstractNumId w:val="3"/>
  </w:num>
  <w:num w:numId="8" w16cid:durableId="1529563391">
    <w:abstractNumId w:val="2"/>
  </w:num>
  <w:num w:numId="9" w16cid:durableId="1184050411">
    <w:abstractNumId w:val="1"/>
  </w:num>
  <w:num w:numId="10" w16cid:durableId="1315376668">
    <w:abstractNumId w:val="0"/>
  </w:num>
  <w:num w:numId="11" w16cid:durableId="1734039655">
    <w:abstractNumId w:val="19"/>
  </w:num>
  <w:num w:numId="12" w16cid:durableId="1728800703">
    <w:abstractNumId w:val="28"/>
  </w:num>
  <w:num w:numId="13" w16cid:durableId="1892302015">
    <w:abstractNumId w:val="27"/>
  </w:num>
  <w:num w:numId="14" w16cid:durableId="1369599985">
    <w:abstractNumId w:val="17"/>
  </w:num>
  <w:num w:numId="15" w16cid:durableId="1465807608">
    <w:abstractNumId w:val="14"/>
  </w:num>
  <w:num w:numId="16" w16cid:durableId="852037393">
    <w:abstractNumId w:val="18"/>
  </w:num>
  <w:num w:numId="17" w16cid:durableId="1918318243">
    <w:abstractNumId w:val="24"/>
  </w:num>
  <w:num w:numId="18" w16cid:durableId="1334528239">
    <w:abstractNumId w:val="23"/>
  </w:num>
  <w:num w:numId="19" w16cid:durableId="2083521713">
    <w:abstractNumId w:val="11"/>
  </w:num>
  <w:num w:numId="20" w16cid:durableId="433289322">
    <w:abstractNumId w:val="12"/>
  </w:num>
  <w:num w:numId="21" w16cid:durableId="577985598">
    <w:abstractNumId w:val="20"/>
  </w:num>
  <w:num w:numId="22" w16cid:durableId="232544762">
    <w:abstractNumId w:val="15"/>
  </w:num>
  <w:num w:numId="23" w16cid:durableId="996763308">
    <w:abstractNumId w:val="13"/>
  </w:num>
  <w:num w:numId="24" w16cid:durableId="1499923219">
    <w:abstractNumId w:val="10"/>
  </w:num>
  <w:num w:numId="25" w16cid:durableId="136606720">
    <w:abstractNumId w:val="21"/>
  </w:num>
  <w:num w:numId="26" w16cid:durableId="586691221">
    <w:abstractNumId w:val="22"/>
  </w:num>
  <w:num w:numId="27" w16cid:durableId="2141070016">
    <w:abstractNumId w:val="26"/>
  </w:num>
  <w:num w:numId="28" w16cid:durableId="671489540">
    <w:abstractNumId w:val="29"/>
  </w:num>
  <w:num w:numId="29" w16cid:durableId="2017689034">
    <w:abstractNumId w:val="16"/>
  </w:num>
  <w:num w:numId="30" w16cid:durableId="59200881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D7178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07F49"/>
    <w:rsid w:val="00614981"/>
    <w:rsid w:val="00691D78"/>
    <w:rsid w:val="006B5ECE"/>
    <w:rsid w:val="006B6267"/>
    <w:rsid w:val="006C1052"/>
    <w:rsid w:val="006C66DE"/>
    <w:rsid w:val="006D060B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D7CAB"/>
    <w:rsid w:val="007F08AA"/>
    <w:rsid w:val="0081690B"/>
    <w:rsid w:val="00827F6D"/>
    <w:rsid w:val="008350B3"/>
    <w:rsid w:val="008541F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32C7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C7839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2993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6F9356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110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Ben Mason</cp:lastModifiedBy>
  <cp:revision>5</cp:revision>
  <cp:lastPrinted>2018-04-15T17:50:00Z</cp:lastPrinted>
  <dcterms:created xsi:type="dcterms:W3CDTF">2021-08-06T08:02:00Z</dcterms:created>
  <dcterms:modified xsi:type="dcterms:W3CDTF">2023-04-16T20:52:00Z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