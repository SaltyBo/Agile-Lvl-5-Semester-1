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4A89" w14:textId="02A5393E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FC3FAA">
        <w:rPr>
          <w:rFonts w:asciiTheme="minorHAnsi" w:hAnsiTheme="minorHAnsi" w:cstheme="minorHAnsi"/>
          <w:color w:val="1F497D" w:themeColor="text2"/>
        </w:rPr>
        <w:t>1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083B6EFC" w:rsidR="00D62E01" w:rsidRPr="000547C0" w:rsidRDefault="000A6529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  <w:r w:rsidR="006B7B27">
              <w:rPr>
                <w:rFonts w:asciiTheme="minorHAnsi" w:hAnsiTheme="minorHAnsi" w:cstheme="minorHAnsi"/>
              </w:rPr>
              <w:t>.0</w:t>
            </w:r>
            <w:r>
              <w:rPr>
                <w:rFonts w:asciiTheme="minorHAnsi" w:hAnsiTheme="minorHAnsi" w:cstheme="minorHAnsi"/>
              </w:rPr>
              <w:t>3</w:t>
            </w:r>
            <w:r w:rsidR="006B7B27">
              <w:rPr>
                <w:rFonts w:asciiTheme="minorHAnsi" w:hAnsiTheme="minorHAnsi" w:cstheme="minorHAnsi"/>
              </w:rPr>
              <w:t>.2023</w:t>
            </w:r>
          </w:p>
          <w:p w14:paraId="3C5464D8" w14:textId="5BC29417" w:rsidR="00D62E01" w:rsidRPr="000547C0" w:rsidRDefault="006B7B27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14:00</w:t>
            </w:r>
          </w:p>
          <w:p w14:paraId="0CAD7FF3" w14:textId="7B77DA1F" w:rsidR="002B2D13" w:rsidRPr="000547C0" w:rsidRDefault="00BD479C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 Teams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190AB1D4" w:rsidR="002B2D13" w:rsidRPr="000547C0" w:rsidRDefault="007066BC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Gogeta and Vegetio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3FB5F16E" w:rsidR="002B2D13" w:rsidRPr="000547C0" w:rsidRDefault="002E1FF9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Jordan Turner</w:t>
            </w:r>
          </w:p>
        </w:tc>
        <w:tc>
          <w:tcPr>
            <w:tcW w:w="1779" w:type="dxa"/>
          </w:tcPr>
          <w:p w14:paraId="2727D4AE" w14:textId="77777777" w:rsidR="002B2D13" w:rsidRPr="000547C0" w:rsidRDefault="007904FF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6A0A09CC" w:rsidR="002B2D13" w:rsidRPr="000547C0" w:rsidRDefault="007066BC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Ben Mason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7904FF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17A01E71" w:rsidR="00212D56" w:rsidRPr="000547C0" w:rsidRDefault="007066BC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Ben Mason, Bodie</w:t>
            </w:r>
            <w:r w:rsidR="002E1FF9">
              <w:rPr>
                <w:rFonts w:cstheme="minorHAnsi"/>
              </w:rPr>
              <w:t xml:space="preserve"> Thomas, Jordan Turner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27B55C72" w:rsidR="00212D56" w:rsidRPr="000547C0" w:rsidRDefault="002E1FF9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7904FF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72341929" w14:textId="77777777" w:rsidR="002A4E46" w:rsidRDefault="00CA2AAC" w:rsidP="00CA2AAC">
            <w:pPr>
              <w:pStyle w:val="ListParagraph"/>
              <w:numPr>
                <w:ilvl w:val="0"/>
                <w:numId w:val="9"/>
              </w:numPr>
              <w:spacing w:after="80"/>
              <w:rPr>
                <w:rFonts w:cstheme="minorHAnsi"/>
              </w:rPr>
            </w:pPr>
            <w:r w:rsidRPr="00CA2AAC">
              <w:rPr>
                <w:rFonts w:cstheme="minorHAnsi"/>
              </w:rPr>
              <w:t>Fill out the stakeholder register and group meeting report</w:t>
            </w:r>
          </w:p>
          <w:p w14:paraId="3E3C9357" w14:textId="77777777" w:rsidR="00640182" w:rsidRPr="00640182" w:rsidRDefault="00640182" w:rsidP="0064018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640182">
              <w:rPr>
                <w:rFonts w:cstheme="minorHAnsi"/>
              </w:rPr>
              <w:t>Decide on how the website looks like</w:t>
            </w:r>
          </w:p>
          <w:p w14:paraId="2EDE499F" w14:textId="4733F1F0" w:rsidR="00CA2AAC" w:rsidRPr="00CA2AAC" w:rsidRDefault="007B7614" w:rsidP="00CA2AAC">
            <w:pPr>
              <w:pStyle w:val="ListParagraph"/>
              <w:numPr>
                <w:ilvl w:val="0"/>
                <w:numId w:val="9"/>
              </w:numPr>
              <w:spacing w:after="80"/>
              <w:rPr>
                <w:rFonts w:cstheme="minorHAnsi"/>
              </w:rPr>
            </w:pPr>
            <w:r w:rsidRPr="007B7614">
              <w:rPr>
                <w:rFonts w:cstheme="minorHAnsi"/>
              </w:rPr>
              <w:t>Discuss the development options for this website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1581847C" w:rsidR="002B2D13" w:rsidRPr="000547C0" w:rsidRDefault="00AF1127">
            <w:pPr>
              <w:rPr>
                <w:rFonts w:cstheme="minorHAnsi"/>
              </w:rPr>
            </w:pPr>
            <w:r>
              <w:rPr>
                <w:rFonts w:ascii="Arial" w:eastAsia="Arial" w:hAnsi="Arial" w:cs="Arial"/>
              </w:rPr>
              <w:t>Fill out the stakeholder register and group meeting report.</w:t>
            </w:r>
          </w:p>
        </w:tc>
        <w:tc>
          <w:tcPr>
            <w:tcW w:w="1324" w:type="dxa"/>
          </w:tcPr>
          <w:p w14:paraId="0938B73C" w14:textId="5BADFD60" w:rsidR="002B2D13" w:rsidRPr="000547C0" w:rsidRDefault="007904FF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  <w:r w:rsidR="001C5F85">
              <w:rPr>
                <w:rFonts w:asciiTheme="minorHAnsi" w:hAnsiTheme="minorHAnsi" w:cstheme="minorHAnsi"/>
              </w:rPr>
              <w:t xml:space="preserve"> </w:t>
            </w:r>
            <w:r w:rsidR="00BB18A8">
              <w:rPr>
                <w:rFonts w:asciiTheme="minorHAnsi" w:hAnsiTheme="minorHAnsi" w:cstheme="minorHAnsi"/>
              </w:rPr>
              <w:t>Bodie Thomas</w:t>
            </w:r>
          </w:p>
        </w:tc>
        <w:tc>
          <w:tcPr>
            <w:tcW w:w="2310" w:type="dxa"/>
          </w:tcPr>
          <w:p w14:paraId="5FDA3CAE" w14:textId="43CC08A8" w:rsidR="002B2D13" w:rsidRPr="000547C0" w:rsidRDefault="002B2D13">
            <w:pPr>
              <w:rPr>
                <w:rFonts w:cstheme="minorHAnsi"/>
              </w:rPr>
            </w:pPr>
          </w:p>
        </w:tc>
      </w:tr>
    </w:tbl>
    <w:p w14:paraId="674793E3" w14:textId="1B328C8E" w:rsidR="002B2D13" w:rsidRPr="000547C0" w:rsidRDefault="007904FF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  <w:r w:rsidR="009455F1">
        <w:rPr>
          <w:rFonts w:cstheme="minorHAnsi"/>
        </w:rPr>
        <w:t xml:space="preserve"> We need to know who</w:t>
      </w:r>
      <w:r w:rsidR="00E61C67">
        <w:rPr>
          <w:rFonts w:cstheme="minorHAnsi"/>
        </w:rPr>
        <w:t>’s taking part in the project, who</w:t>
      </w:r>
      <w:r w:rsidR="00983CCC">
        <w:rPr>
          <w:rFonts w:cstheme="minorHAnsi"/>
        </w:rPr>
        <w:t xml:space="preserve"> is the</w:t>
      </w:r>
      <w:r w:rsidR="00E61C67">
        <w:rPr>
          <w:rFonts w:cstheme="minorHAnsi"/>
        </w:rPr>
        <w:t xml:space="preserve"> </w:t>
      </w:r>
      <w:r w:rsidR="00213BD5">
        <w:rPr>
          <w:rFonts w:cstheme="minorHAnsi"/>
        </w:rPr>
        <w:t>Project manager and wh</w:t>
      </w:r>
      <w:r w:rsidR="00983CCC">
        <w:rPr>
          <w:rFonts w:cstheme="minorHAnsi"/>
        </w:rPr>
        <w:t>at other stakeholders will be present in the project.</w:t>
      </w:r>
      <w:r w:rsidR="00BD0D27">
        <w:rPr>
          <w:rFonts w:cstheme="minorHAnsi"/>
        </w:rPr>
        <w:t xml:space="preserve"> </w:t>
      </w:r>
    </w:p>
    <w:p w14:paraId="109ADBA9" w14:textId="3B740EA9" w:rsidR="002B2D13" w:rsidRPr="000547C0" w:rsidRDefault="007904FF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  <w:r w:rsidR="00983CCC">
        <w:rPr>
          <w:rFonts w:cstheme="minorHAnsi"/>
        </w:rPr>
        <w:t xml:space="preserve"> A Stakeholder register will be filled out</w:t>
      </w:r>
      <w:r w:rsidR="00955F03">
        <w:rPr>
          <w:rFonts w:cstheme="minorHAnsi"/>
        </w:rPr>
        <w:t>, with work divided among the group.</w:t>
      </w:r>
    </w:p>
    <w:p w14:paraId="1FE99652" w14:textId="0A756FBD" w:rsidR="002B2D13" w:rsidRPr="000547C0" w:rsidRDefault="002B2D13">
      <w:pPr>
        <w:rPr>
          <w:rFonts w:cstheme="minorHAnsi"/>
        </w:rPr>
      </w:pP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7904FF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7904FF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7904FF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79266C61" w:rsidR="002B2D13" w:rsidRPr="000547C0" w:rsidRDefault="00455A6A" w:rsidP="00D60069">
            <w:pPr>
              <w:pStyle w:val="ListBullet"/>
              <w:spacing w:after="80"/>
              <w:rPr>
                <w:rFonts w:cstheme="minorHAnsi"/>
              </w:rPr>
            </w:pPr>
            <w:r w:rsidRPr="00455A6A">
              <w:rPr>
                <w:rFonts w:cstheme="minorHAnsi"/>
              </w:rPr>
              <w:t>initial meeting with sponsor</w:t>
            </w:r>
          </w:p>
        </w:tc>
        <w:tc>
          <w:tcPr>
            <w:tcW w:w="3060" w:type="dxa"/>
          </w:tcPr>
          <w:p w14:paraId="06BF676B" w14:textId="72264366" w:rsidR="002B2D13" w:rsidRPr="000547C0" w:rsidRDefault="00802B91" w:rsidP="00D60069">
            <w:pPr>
              <w:spacing w:after="80"/>
              <w:rPr>
                <w:rFonts w:cstheme="minorHAnsi"/>
              </w:rPr>
            </w:pPr>
            <w:r w:rsidRPr="00802B91">
              <w:rPr>
                <w:rFonts w:cstheme="minorHAnsi"/>
              </w:rPr>
              <w:t>Ben</w:t>
            </w:r>
          </w:p>
        </w:tc>
        <w:tc>
          <w:tcPr>
            <w:tcW w:w="1854" w:type="dxa"/>
          </w:tcPr>
          <w:p w14:paraId="77EF2373" w14:textId="5E5747AA" w:rsidR="002B2D13" w:rsidRPr="000547C0" w:rsidRDefault="00265C6C" w:rsidP="00D60069">
            <w:pPr>
              <w:spacing w:after="80"/>
              <w:rPr>
                <w:rFonts w:cstheme="minorHAnsi"/>
              </w:rPr>
            </w:pPr>
            <w:r w:rsidRPr="00265C6C">
              <w:rPr>
                <w:rFonts w:cstheme="minorHAnsi"/>
              </w:rPr>
              <w:t>22/03/2023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3B211ABC" w:rsidR="002B2D13" w:rsidRPr="000547C0" w:rsidRDefault="00DC7BB9" w:rsidP="00D60069">
            <w:pPr>
              <w:pStyle w:val="ListBullet"/>
              <w:spacing w:after="80"/>
              <w:rPr>
                <w:rFonts w:cstheme="minorHAnsi"/>
              </w:rPr>
            </w:pPr>
            <w:r w:rsidRPr="00DC7BB9">
              <w:rPr>
                <w:rFonts w:cstheme="minorHAnsi"/>
              </w:rPr>
              <w:t>Give roles and tasks out to members</w:t>
            </w:r>
          </w:p>
        </w:tc>
        <w:tc>
          <w:tcPr>
            <w:tcW w:w="3060" w:type="dxa"/>
          </w:tcPr>
          <w:p w14:paraId="7376FD88" w14:textId="1E844ECA" w:rsidR="002B2D13" w:rsidRPr="000547C0" w:rsidRDefault="00497B96" w:rsidP="00D60069">
            <w:pPr>
              <w:spacing w:after="80"/>
              <w:rPr>
                <w:rFonts w:cstheme="minorHAnsi"/>
              </w:rPr>
            </w:pPr>
            <w:r w:rsidRPr="00497B96">
              <w:rPr>
                <w:rFonts w:cstheme="minorHAnsi"/>
              </w:rPr>
              <w:t>Jordan</w:t>
            </w:r>
          </w:p>
        </w:tc>
        <w:tc>
          <w:tcPr>
            <w:tcW w:w="1854" w:type="dxa"/>
          </w:tcPr>
          <w:p w14:paraId="36E951F4" w14:textId="4B43E397" w:rsidR="002B2D13" w:rsidRPr="000547C0" w:rsidRDefault="00296B53" w:rsidP="00D60069">
            <w:pPr>
              <w:spacing w:after="80"/>
              <w:rPr>
                <w:rFonts w:cstheme="minorHAnsi"/>
              </w:rPr>
            </w:pPr>
            <w:r w:rsidRPr="00296B53">
              <w:rPr>
                <w:rFonts w:cstheme="minorHAnsi"/>
              </w:rPr>
              <w:t>25/03/2023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1ECF0249" w:rsidR="002B2D13" w:rsidRPr="000547C0" w:rsidRDefault="00BB3066" w:rsidP="00D60069">
            <w:pPr>
              <w:pStyle w:val="ListBullet"/>
              <w:spacing w:after="80"/>
              <w:rPr>
                <w:rFonts w:cstheme="minorHAnsi"/>
              </w:rPr>
            </w:pPr>
            <w:r w:rsidRPr="00BB3066">
              <w:rPr>
                <w:rFonts w:cstheme="minorHAnsi"/>
              </w:rPr>
              <w:t>Identify key stakeholders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2642F6EC" w:rsidR="002B2D13" w:rsidRPr="000547C0" w:rsidRDefault="00120AE4" w:rsidP="00D60069">
            <w:pPr>
              <w:spacing w:after="80"/>
              <w:rPr>
                <w:rFonts w:cstheme="minorHAnsi"/>
              </w:rPr>
            </w:pPr>
            <w:r w:rsidRPr="00120AE4">
              <w:rPr>
                <w:rFonts w:cstheme="minorHAnsi"/>
              </w:rPr>
              <w:t>Bodie</w:t>
            </w:r>
          </w:p>
        </w:tc>
        <w:tc>
          <w:tcPr>
            <w:tcW w:w="1854" w:type="dxa"/>
            <w:tcMar>
              <w:bottom w:w="288" w:type="dxa"/>
            </w:tcMar>
          </w:tcPr>
          <w:p w14:paraId="44ABE152" w14:textId="2FD9CCDD" w:rsidR="002B2D13" w:rsidRDefault="000E3AFA" w:rsidP="00D60069">
            <w:pPr>
              <w:spacing w:after="80"/>
              <w:rPr>
                <w:rFonts w:cstheme="minorHAnsi"/>
              </w:rPr>
            </w:pPr>
            <w:r w:rsidRPr="000E3AFA">
              <w:rPr>
                <w:rFonts w:cstheme="minorHAnsi"/>
              </w:rPr>
              <w:t>26/03/2023</w:t>
            </w:r>
          </w:p>
          <w:p w14:paraId="202DBE6C" w14:textId="453B95D7" w:rsidR="0032147D" w:rsidRPr="000547C0" w:rsidRDefault="0032147D" w:rsidP="00D60069">
            <w:pPr>
              <w:spacing w:after="80"/>
              <w:rPr>
                <w:rFonts w:cstheme="minorHAnsi"/>
              </w:rPr>
            </w:pPr>
          </w:p>
        </w:tc>
      </w:tr>
      <w:bookmarkEnd w:id="1"/>
    </w:tbl>
    <w:p w14:paraId="2D1C2EAA" w14:textId="77777777" w:rsidR="00664E6B" w:rsidRDefault="00664E6B">
      <w:r>
        <w:rPr>
          <w:b/>
          <w:bCs/>
          <w:iCs/>
        </w:rPr>
        <w:br w:type="page"/>
      </w:r>
    </w:p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p w14:paraId="0E9DE387" w14:textId="20A32055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Agenda Item 2:</w:t>
            </w:r>
          </w:p>
        </w:tc>
        <w:tc>
          <w:tcPr>
            <w:tcW w:w="4970" w:type="dxa"/>
          </w:tcPr>
          <w:p w14:paraId="5A2E62D2" w14:textId="14FB9387" w:rsidR="00D62E01" w:rsidRPr="000547C0" w:rsidRDefault="000C5342" w:rsidP="006344A8">
            <w:pPr>
              <w:rPr>
                <w:rFonts w:cstheme="minorHAnsi"/>
              </w:rPr>
            </w:pPr>
            <w:r w:rsidRPr="000C5342">
              <w:rPr>
                <w:rFonts w:cstheme="minorHAnsi"/>
              </w:rPr>
              <w:t>Decide on how the website looks like</w:t>
            </w:r>
          </w:p>
        </w:tc>
        <w:tc>
          <w:tcPr>
            <w:tcW w:w="1324" w:type="dxa"/>
          </w:tcPr>
          <w:p w14:paraId="4091F5A5" w14:textId="41533F84" w:rsidR="00D62E01" w:rsidRPr="000547C0" w:rsidRDefault="007904FF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  <w:r w:rsidR="00FF7A49">
              <w:rPr>
                <w:rFonts w:asciiTheme="minorHAnsi" w:hAnsiTheme="minorHAnsi" w:cstheme="minorHAnsi"/>
              </w:rPr>
              <w:t xml:space="preserve"> Jordan Turner</w:t>
            </w:r>
          </w:p>
        </w:tc>
        <w:tc>
          <w:tcPr>
            <w:tcW w:w="2310" w:type="dxa"/>
          </w:tcPr>
          <w:p w14:paraId="3A898F3D" w14:textId="7A718646" w:rsidR="00D62E01" w:rsidRPr="000547C0" w:rsidRDefault="00D62E01" w:rsidP="006344A8">
            <w:pPr>
              <w:rPr>
                <w:rFonts w:cstheme="minorHAnsi"/>
              </w:rPr>
            </w:pPr>
          </w:p>
        </w:tc>
      </w:tr>
    </w:tbl>
    <w:p w14:paraId="678F69FE" w14:textId="4EB1C3A9" w:rsidR="00D62E01" w:rsidRPr="000547C0" w:rsidRDefault="007904FF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  <w:r w:rsidR="00955F03">
        <w:rPr>
          <w:rFonts w:cstheme="minorHAnsi"/>
        </w:rPr>
        <w:t xml:space="preserve"> </w:t>
      </w:r>
      <w:r w:rsidR="00666CAC">
        <w:rPr>
          <w:rFonts w:cstheme="minorHAnsi"/>
        </w:rPr>
        <w:t xml:space="preserve">The website UI needs thorough planning from the onset of </w:t>
      </w:r>
      <w:r w:rsidR="00234C1C">
        <w:rPr>
          <w:rFonts w:cstheme="minorHAnsi"/>
        </w:rPr>
        <w:t xml:space="preserve">the project. </w:t>
      </w:r>
      <w:r w:rsidR="00E66621">
        <w:rPr>
          <w:rFonts w:cstheme="minorHAnsi"/>
        </w:rPr>
        <w:t>Ensuring that this is accounted for in the planning stages of our sprint is essential.</w:t>
      </w:r>
    </w:p>
    <w:p w14:paraId="1804FCAD" w14:textId="49398F92" w:rsidR="00D62E01" w:rsidRPr="000547C0" w:rsidRDefault="007904FF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  <w:r w:rsidR="00E66621">
        <w:rPr>
          <w:rFonts w:cstheme="minorHAnsi"/>
        </w:rPr>
        <w:t xml:space="preserve"> </w:t>
      </w:r>
      <w:r w:rsidR="00355C30">
        <w:rPr>
          <w:rFonts w:cstheme="minorHAnsi"/>
        </w:rPr>
        <w:t xml:space="preserve">Wireframes will be constructed within the first iteration, </w:t>
      </w:r>
      <w:r w:rsidR="0006574F">
        <w:rPr>
          <w:rFonts w:cstheme="minorHAnsi"/>
        </w:rPr>
        <w:t>with following iterations building on to make a quality UI.</w:t>
      </w:r>
    </w:p>
    <w:p w14:paraId="125E3B16" w14:textId="072C7A9A" w:rsidR="00D62E01" w:rsidRPr="000547C0" w:rsidRDefault="00D62E01" w:rsidP="00D62E01">
      <w:pPr>
        <w:rPr>
          <w:rFonts w:cstheme="minorHAnsi"/>
        </w:rPr>
      </w:pP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7904FF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7904FF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7904FF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4C39EB93" w:rsidR="00D60069" w:rsidRPr="000547C0" w:rsidRDefault="00BE3D05" w:rsidP="00284200">
            <w:pPr>
              <w:pStyle w:val="ListBullet"/>
              <w:spacing w:after="80"/>
              <w:rPr>
                <w:rFonts w:cstheme="minorHAnsi"/>
              </w:rPr>
            </w:pPr>
            <w:r w:rsidRPr="00BE3D05">
              <w:rPr>
                <w:rFonts w:cstheme="minorHAnsi"/>
              </w:rPr>
              <w:t>Outline feature set</w:t>
            </w:r>
          </w:p>
        </w:tc>
        <w:tc>
          <w:tcPr>
            <w:tcW w:w="3060" w:type="dxa"/>
          </w:tcPr>
          <w:p w14:paraId="5D1FAAC7" w14:textId="3B090BCB" w:rsidR="00D60069" w:rsidRPr="000547C0" w:rsidRDefault="00C36ACD" w:rsidP="00284200">
            <w:pPr>
              <w:spacing w:after="80"/>
              <w:rPr>
                <w:rFonts w:cstheme="minorHAnsi"/>
              </w:rPr>
            </w:pPr>
            <w:r w:rsidRPr="00C36ACD">
              <w:rPr>
                <w:rFonts w:cstheme="minorHAnsi"/>
              </w:rPr>
              <w:t>Bodie</w:t>
            </w:r>
          </w:p>
        </w:tc>
        <w:tc>
          <w:tcPr>
            <w:tcW w:w="1854" w:type="dxa"/>
          </w:tcPr>
          <w:p w14:paraId="22E77F38" w14:textId="641C2407" w:rsidR="00D60069" w:rsidRPr="000547C0" w:rsidRDefault="00D832F4" w:rsidP="00284200">
            <w:pPr>
              <w:spacing w:after="80"/>
              <w:rPr>
                <w:rFonts w:cstheme="minorHAnsi"/>
              </w:rPr>
            </w:pPr>
            <w:r w:rsidRPr="00D832F4">
              <w:rPr>
                <w:rFonts w:cstheme="minorHAnsi"/>
              </w:rPr>
              <w:t>28/03/23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0D83DED6" w:rsidR="00D60069" w:rsidRPr="000547C0" w:rsidRDefault="00FD5F57" w:rsidP="00284200">
            <w:pPr>
              <w:pStyle w:val="ListBullet"/>
              <w:spacing w:after="80"/>
              <w:rPr>
                <w:rFonts w:cstheme="minorHAnsi"/>
              </w:rPr>
            </w:pPr>
            <w:r w:rsidRPr="00FD5F57">
              <w:rPr>
                <w:rFonts w:cstheme="minorHAnsi"/>
              </w:rPr>
              <w:t>Make a flowchart of website development</w:t>
            </w:r>
          </w:p>
        </w:tc>
        <w:tc>
          <w:tcPr>
            <w:tcW w:w="3060" w:type="dxa"/>
          </w:tcPr>
          <w:p w14:paraId="20BA607F" w14:textId="47D27885" w:rsidR="00D60069" w:rsidRPr="000547C0" w:rsidRDefault="00892831" w:rsidP="00284200">
            <w:pPr>
              <w:spacing w:after="80"/>
              <w:rPr>
                <w:rFonts w:cstheme="minorHAnsi"/>
              </w:rPr>
            </w:pPr>
            <w:r w:rsidRPr="00892831">
              <w:rPr>
                <w:rFonts w:cstheme="minorHAnsi"/>
              </w:rPr>
              <w:t>Jordan</w:t>
            </w:r>
          </w:p>
        </w:tc>
        <w:tc>
          <w:tcPr>
            <w:tcW w:w="1854" w:type="dxa"/>
          </w:tcPr>
          <w:p w14:paraId="2914B697" w14:textId="334565BA" w:rsidR="00D60069" w:rsidRPr="000547C0" w:rsidRDefault="009010E0" w:rsidP="00284200">
            <w:pPr>
              <w:spacing w:after="80"/>
              <w:rPr>
                <w:rFonts w:cstheme="minorHAnsi"/>
              </w:rPr>
            </w:pPr>
            <w:r w:rsidRPr="009010E0">
              <w:rPr>
                <w:rFonts w:cstheme="minorHAnsi"/>
              </w:rPr>
              <w:t>30/03/23</w:t>
            </w:r>
          </w:p>
        </w:tc>
      </w:tr>
      <w:tr w:rsidR="00D60069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2371733C" w:rsidR="00D60069" w:rsidRPr="000547C0" w:rsidRDefault="00F67719" w:rsidP="00284200">
            <w:pPr>
              <w:pStyle w:val="ListBullet"/>
              <w:spacing w:after="80"/>
              <w:rPr>
                <w:rFonts w:cstheme="minorHAnsi"/>
              </w:rPr>
            </w:pPr>
            <w:r w:rsidRPr="00F67719">
              <w:rPr>
                <w:rFonts w:cstheme="minorHAnsi"/>
              </w:rPr>
              <w:t>Paper prototype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EDEB6A9" w14:textId="10CCE73D" w:rsidR="00D60069" w:rsidRPr="000547C0" w:rsidRDefault="00EE4792" w:rsidP="00284200">
            <w:pPr>
              <w:spacing w:after="80"/>
              <w:rPr>
                <w:rFonts w:cstheme="minorHAnsi"/>
              </w:rPr>
            </w:pPr>
            <w:r w:rsidRPr="00EE4792">
              <w:rPr>
                <w:rFonts w:cstheme="minorHAnsi"/>
              </w:rPr>
              <w:t>Ben</w:t>
            </w:r>
          </w:p>
        </w:tc>
        <w:tc>
          <w:tcPr>
            <w:tcW w:w="1854" w:type="dxa"/>
            <w:tcMar>
              <w:bottom w:w="288" w:type="dxa"/>
            </w:tcMar>
          </w:tcPr>
          <w:p w14:paraId="33B62006" w14:textId="05F53AD4" w:rsidR="00D60069" w:rsidRDefault="00952C25" w:rsidP="00284200">
            <w:pPr>
              <w:spacing w:after="80"/>
              <w:rPr>
                <w:rFonts w:cstheme="minorHAnsi"/>
              </w:rPr>
            </w:pPr>
            <w:r w:rsidRPr="00952C25">
              <w:rPr>
                <w:rFonts w:cstheme="minorHAnsi"/>
              </w:rPr>
              <w:t>2/04/23</w:t>
            </w:r>
          </w:p>
          <w:p w14:paraId="411261B6" w14:textId="78CCA5E5" w:rsidR="00ED1193" w:rsidRPr="000547C0" w:rsidRDefault="00ED1193" w:rsidP="00284200">
            <w:pPr>
              <w:spacing w:after="80"/>
              <w:rPr>
                <w:rFonts w:cstheme="minorHAnsi"/>
              </w:rPr>
            </w:pP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006344A8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0477FAA5" w14:textId="0AA4D49B" w:rsidR="00D62E01" w:rsidRPr="000547C0" w:rsidRDefault="00C532ED" w:rsidP="006344A8">
            <w:pPr>
              <w:rPr>
                <w:rFonts w:cstheme="minorHAnsi"/>
              </w:rPr>
            </w:pPr>
            <w:r w:rsidRPr="00C532ED">
              <w:rPr>
                <w:rFonts w:cstheme="minorHAnsi"/>
              </w:rPr>
              <w:t>Discuss the development options for this website.</w:t>
            </w:r>
          </w:p>
        </w:tc>
        <w:tc>
          <w:tcPr>
            <w:tcW w:w="1324" w:type="dxa"/>
          </w:tcPr>
          <w:p w14:paraId="09D75167" w14:textId="42C93D5D" w:rsidR="00D62E01" w:rsidRPr="000547C0" w:rsidRDefault="007904FF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  <w:r w:rsidR="00FF7A49">
              <w:rPr>
                <w:rFonts w:asciiTheme="minorHAnsi" w:hAnsiTheme="minorHAnsi" w:cstheme="minorHAnsi"/>
              </w:rPr>
              <w:t xml:space="preserve"> </w:t>
            </w:r>
            <w:r w:rsidR="0077501C">
              <w:rPr>
                <w:rFonts w:asciiTheme="minorHAnsi" w:hAnsiTheme="minorHAnsi" w:cstheme="minorHAnsi"/>
              </w:rPr>
              <w:t>Ben Mason</w:t>
            </w:r>
          </w:p>
        </w:tc>
        <w:tc>
          <w:tcPr>
            <w:tcW w:w="2310" w:type="dxa"/>
          </w:tcPr>
          <w:p w14:paraId="245A9E82" w14:textId="44EA9D39" w:rsidR="00D62E01" w:rsidRPr="000547C0" w:rsidRDefault="00D62E01" w:rsidP="006344A8">
            <w:pPr>
              <w:rPr>
                <w:rFonts w:cstheme="minorHAnsi"/>
              </w:rPr>
            </w:pPr>
          </w:p>
        </w:tc>
      </w:tr>
    </w:tbl>
    <w:p w14:paraId="11A9415B" w14:textId="6A4ABF13" w:rsidR="00D62E01" w:rsidRPr="000547C0" w:rsidRDefault="007904FF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  <w:r w:rsidR="0006574F">
        <w:rPr>
          <w:rFonts w:cstheme="minorHAnsi"/>
        </w:rPr>
        <w:t xml:space="preserve"> </w:t>
      </w:r>
      <w:r w:rsidR="007F3C12">
        <w:rPr>
          <w:rFonts w:cstheme="minorHAnsi"/>
        </w:rPr>
        <w:t xml:space="preserve">What options are available to develop the e-commerce website. </w:t>
      </w:r>
      <w:r w:rsidR="007779BD">
        <w:rPr>
          <w:rFonts w:cstheme="minorHAnsi"/>
        </w:rPr>
        <w:t xml:space="preserve">What </w:t>
      </w:r>
      <w:r w:rsidR="00D93C94">
        <w:rPr>
          <w:rFonts w:cstheme="minorHAnsi"/>
        </w:rPr>
        <w:t xml:space="preserve">resources will be required and </w:t>
      </w:r>
      <w:r w:rsidR="00B8790F">
        <w:rPr>
          <w:rFonts w:cstheme="minorHAnsi"/>
        </w:rPr>
        <w:t>when will development commence.</w:t>
      </w:r>
      <w:r w:rsidR="007779BD">
        <w:rPr>
          <w:rFonts w:cstheme="minorHAnsi"/>
        </w:rPr>
        <w:t xml:space="preserve"> </w:t>
      </w:r>
    </w:p>
    <w:p w14:paraId="31CCF89C" w14:textId="07E1485F" w:rsidR="00D62E01" w:rsidRPr="000547C0" w:rsidRDefault="007904FF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  <w:r w:rsidR="00B8790F">
        <w:rPr>
          <w:rFonts w:cstheme="minorHAnsi"/>
        </w:rPr>
        <w:t xml:space="preserve"> </w:t>
      </w:r>
      <w:r w:rsidR="00874E2E">
        <w:rPr>
          <w:rFonts w:cstheme="minorHAnsi"/>
        </w:rPr>
        <w:t xml:space="preserve">Development </w:t>
      </w:r>
      <w:r>
        <w:rPr>
          <w:rFonts w:cstheme="minorHAnsi"/>
        </w:rPr>
        <w:t>may</w:t>
      </w:r>
      <w:r w:rsidR="00056854">
        <w:rPr>
          <w:rFonts w:cstheme="minorHAnsi"/>
        </w:rPr>
        <w:t xml:space="preserve"> be re-use, with code being supplied and adapted</w:t>
      </w:r>
      <w:r>
        <w:rPr>
          <w:rFonts w:cstheme="minorHAnsi"/>
        </w:rPr>
        <w:t xml:space="preserve"> later in the iteration.</w:t>
      </w:r>
    </w:p>
    <w:p w14:paraId="1F6A4EC4" w14:textId="4AE81355" w:rsidR="00D62E01" w:rsidRPr="000547C0" w:rsidRDefault="00D62E01" w:rsidP="00D62E01">
      <w:pPr>
        <w:rPr>
          <w:rFonts w:cstheme="minorHAnsi"/>
        </w:rPr>
      </w:pP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BCA5033" w14:textId="77777777" w:rsidTr="001E0877">
        <w:trPr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7904FF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7904FF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4C88606" w14:textId="77777777" w:rsidR="00D60069" w:rsidRPr="000547C0" w:rsidRDefault="007904FF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00284200">
        <w:tc>
          <w:tcPr>
            <w:tcW w:w="5310" w:type="dxa"/>
          </w:tcPr>
          <w:p w14:paraId="3B737AF6" w14:textId="6EED7E45" w:rsidR="00D60069" w:rsidRPr="000547C0" w:rsidRDefault="00140CA8" w:rsidP="00284200">
            <w:pPr>
              <w:pStyle w:val="ListBullet"/>
              <w:spacing w:after="80"/>
              <w:rPr>
                <w:rFonts w:cstheme="minorHAnsi"/>
              </w:rPr>
            </w:pPr>
            <w:r w:rsidRPr="00140CA8">
              <w:rPr>
                <w:rFonts w:cstheme="minorHAnsi"/>
              </w:rPr>
              <w:t>Seek development options (in-house, outsourced)</w:t>
            </w:r>
          </w:p>
        </w:tc>
        <w:tc>
          <w:tcPr>
            <w:tcW w:w="3060" w:type="dxa"/>
          </w:tcPr>
          <w:p w14:paraId="5840FF51" w14:textId="44DB4CB4" w:rsidR="00D60069" w:rsidRPr="000547C0" w:rsidRDefault="00FE5E77" w:rsidP="00284200">
            <w:pPr>
              <w:spacing w:after="80"/>
              <w:rPr>
                <w:rFonts w:cstheme="minorHAnsi"/>
              </w:rPr>
            </w:pPr>
            <w:r w:rsidRPr="00FE5E77">
              <w:rPr>
                <w:rFonts w:cstheme="minorHAnsi"/>
              </w:rPr>
              <w:t>Jordan</w:t>
            </w:r>
          </w:p>
        </w:tc>
        <w:tc>
          <w:tcPr>
            <w:tcW w:w="1854" w:type="dxa"/>
          </w:tcPr>
          <w:p w14:paraId="508F98FF" w14:textId="6324C813" w:rsidR="00D60069" w:rsidRPr="000547C0" w:rsidRDefault="00E466E6" w:rsidP="00284200">
            <w:pPr>
              <w:spacing w:after="80"/>
              <w:rPr>
                <w:rFonts w:cstheme="minorHAnsi"/>
              </w:rPr>
            </w:pPr>
            <w:r w:rsidRPr="00E466E6">
              <w:rPr>
                <w:rFonts w:cstheme="minorHAnsi"/>
              </w:rPr>
              <w:t>5/04/23</w:t>
            </w:r>
          </w:p>
        </w:tc>
      </w:tr>
      <w:tr w:rsidR="00D60069" w:rsidRPr="000547C0" w14:paraId="2F7DEA09" w14:textId="77777777" w:rsidTr="00284200">
        <w:tc>
          <w:tcPr>
            <w:tcW w:w="5310" w:type="dxa"/>
          </w:tcPr>
          <w:p w14:paraId="3DF976DF" w14:textId="1145D3CE" w:rsidR="00D60069" w:rsidRPr="000547C0" w:rsidRDefault="003B544F" w:rsidP="00284200">
            <w:pPr>
              <w:pStyle w:val="ListBullet"/>
              <w:spacing w:after="80"/>
              <w:rPr>
                <w:rFonts w:cstheme="minorHAnsi"/>
              </w:rPr>
            </w:pPr>
            <w:r w:rsidRPr="003B544F">
              <w:rPr>
                <w:rFonts w:cstheme="minorHAnsi"/>
              </w:rPr>
              <w:t>Decide what development tools are required for this project</w:t>
            </w:r>
          </w:p>
        </w:tc>
        <w:tc>
          <w:tcPr>
            <w:tcW w:w="3060" w:type="dxa"/>
          </w:tcPr>
          <w:p w14:paraId="26521943" w14:textId="0060BC40" w:rsidR="00D60069" w:rsidRPr="000547C0" w:rsidRDefault="000829BB" w:rsidP="00284200">
            <w:pPr>
              <w:spacing w:after="80"/>
              <w:rPr>
                <w:rFonts w:cstheme="minorHAnsi"/>
              </w:rPr>
            </w:pPr>
            <w:r w:rsidRPr="000829BB">
              <w:rPr>
                <w:rFonts w:cstheme="minorHAnsi"/>
              </w:rPr>
              <w:t>Bodie</w:t>
            </w:r>
          </w:p>
        </w:tc>
        <w:tc>
          <w:tcPr>
            <w:tcW w:w="1854" w:type="dxa"/>
          </w:tcPr>
          <w:p w14:paraId="369FE76C" w14:textId="518C4ED9" w:rsidR="00D60069" w:rsidRPr="000547C0" w:rsidRDefault="003A51B5" w:rsidP="00284200">
            <w:pPr>
              <w:spacing w:after="80"/>
              <w:rPr>
                <w:rFonts w:cstheme="minorHAnsi"/>
              </w:rPr>
            </w:pPr>
            <w:r w:rsidRPr="003A51B5">
              <w:rPr>
                <w:rFonts w:cstheme="minorHAnsi"/>
              </w:rPr>
              <w:t>6/04/23</w:t>
            </w:r>
          </w:p>
        </w:tc>
      </w:tr>
      <w:tr w:rsidR="00D60069" w:rsidRPr="000547C0" w14:paraId="6F0B7BC3" w14:textId="77777777" w:rsidTr="00284200">
        <w:tc>
          <w:tcPr>
            <w:tcW w:w="5310" w:type="dxa"/>
            <w:tcMar>
              <w:bottom w:w="288" w:type="dxa"/>
            </w:tcMar>
          </w:tcPr>
          <w:p w14:paraId="0C881FE8" w14:textId="00A160EA" w:rsidR="00D60069" w:rsidRPr="000547C0" w:rsidRDefault="00857A61" w:rsidP="00284200">
            <w:pPr>
              <w:pStyle w:val="ListBullet"/>
              <w:spacing w:after="80"/>
              <w:rPr>
                <w:rFonts w:cstheme="minorHAnsi"/>
              </w:rPr>
            </w:pPr>
            <w:r w:rsidRPr="00857A61">
              <w:rPr>
                <w:rFonts w:cstheme="minorHAnsi"/>
              </w:rPr>
              <w:t xml:space="preserve">Building and testing the </w:t>
            </w:r>
            <w:r w:rsidR="00D93C94">
              <w:rPr>
                <w:rFonts w:cstheme="minorHAnsi"/>
              </w:rPr>
              <w:t>e-commerce website</w:t>
            </w:r>
          </w:p>
        </w:tc>
        <w:tc>
          <w:tcPr>
            <w:tcW w:w="3060" w:type="dxa"/>
            <w:tcMar>
              <w:bottom w:w="288" w:type="dxa"/>
            </w:tcMar>
          </w:tcPr>
          <w:p w14:paraId="5D3CC971" w14:textId="00EABAA5" w:rsidR="00D60069" w:rsidRPr="000547C0" w:rsidRDefault="00FC7F48" w:rsidP="00284200">
            <w:pPr>
              <w:spacing w:after="80"/>
              <w:rPr>
                <w:rFonts w:cstheme="minorHAnsi"/>
              </w:rPr>
            </w:pPr>
            <w:r w:rsidRPr="00FC7F48">
              <w:rPr>
                <w:rFonts w:cstheme="minorHAnsi"/>
              </w:rPr>
              <w:t>Ben, Jordan, Bodie</w:t>
            </w:r>
          </w:p>
        </w:tc>
        <w:tc>
          <w:tcPr>
            <w:tcW w:w="1854" w:type="dxa"/>
            <w:tcMar>
              <w:bottom w:w="288" w:type="dxa"/>
            </w:tcMar>
          </w:tcPr>
          <w:p w14:paraId="0008DCCE" w14:textId="106A3648" w:rsidR="00D60069" w:rsidRPr="000547C0" w:rsidRDefault="00930135" w:rsidP="00284200">
            <w:pPr>
              <w:spacing w:after="80"/>
              <w:rPr>
                <w:rFonts w:cstheme="minorHAnsi"/>
              </w:rPr>
            </w:pPr>
            <w:r w:rsidRPr="00930135">
              <w:rPr>
                <w:rFonts w:cstheme="minorHAnsi"/>
              </w:rPr>
              <w:t>12/04/23</w:t>
            </w:r>
          </w:p>
        </w:tc>
      </w:tr>
    </w:tbl>
    <w:p w14:paraId="2697D922" w14:textId="77777777" w:rsidR="002B2D13" w:rsidRPr="000547C0" w:rsidRDefault="007904FF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7904FF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68F318AF" w14:textId="4861EF36" w:rsidR="003247AA" w:rsidRPr="002A5A18" w:rsidRDefault="003247AA" w:rsidP="002A5A18">
      <w:pPr>
        <w:pStyle w:val="ListParagraph"/>
        <w:numPr>
          <w:ilvl w:val="0"/>
          <w:numId w:val="8"/>
        </w:numPr>
        <w:rPr>
          <w:rFonts w:cstheme="minorHAnsi"/>
        </w:rPr>
      </w:pPr>
      <w:r>
        <w:t>Laptops x 3</w:t>
      </w:r>
    </w:p>
    <w:p w14:paraId="140B9928" w14:textId="267BB821" w:rsidR="00212D56" w:rsidRPr="000547C0" w:rsidRDefault="00212D56" w:rsidP="003D792B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  <w:r w:rsidR="003D792B">
        <w:rPr>
          <w:rFonts w:cstheme="minorHAnsi"/>
        </w:rPr>
        <w:t xml:space="preserve"> </w:t>
      </w:r>
      <w:r w:rsidR="00445170">
        <w:rPr>
          <w:rFonts w:cstheme="minorHAnsi"/>
        </w:rPr>
        <w:t>17</w:t>
      </w:r>
      <w:r w:rsidR="003D792B">
        <w:rPr>
          <w:rFonts w:cstheme="minorHAnsi"/>
        </w:rPr>
        <w:t>.0</w:t>
      </w:r>
      <w:r w:rsidR="00445170">
        <w:rPr>
          <w:rFonts w:cstheme="minorHAnsi"/>
        </w:rPr>
        <w:t>4</w:t>
      </w:r>
      <w:r w:rsidR="003D792B">
        <w:rPr>
          <w:rFonts w:cstheme="minorHAnsi"/>
        </w:rPr>
        <w:t>.2023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CC72C" w14:textId="77777777" w:rsidR="00A81F02" w:rsidRDefault="00A81F02">
      <w:pPr>
        <w:spacing w:before="0" w:after="0"/>
      </w:pPr>
      <w:r>
        <w:separator/>
      </w:r>
    </w:p>
  </w:endnote>
  <w:endnote w:type="continuationSeparator" w:id="0">
    <w:p w14:paraId="6E92C17F" w14:textId="77777777" w:rsidR="00A81F02" w:rsidRDefault="00A81F0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E3B31" w14:textId="77777777" w:rsidR="00A81F02" w:rsidRDefault="00A81F02">
      <w:pPr>
        <w:spacing w:before="0" w:after="0"/>
      </w:pPr>
      <w:r>
        <w:separator/>
      </w:r>
    </w:p>
  </w:footnote>
  <w:footnote w:type="continuationSeparator" w:id="0">
    <w:p w14:paraId="2AD22A09" w14:textId="77777777" w:rsidR="00A81F02" w:rsidRDefault="00A81F0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660D7"/>
    <w:multiLevelType w:val="hybridMultilevel"/>
    <w:tmpl w:val="B53AF02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17187"/>
    <w:multiLevelType w:val="hybridMultilevel"/>
    <w:tmpl w:val="212A9E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51903053">
    <w:abstractNumId w:val="5"/>
  </w:num>
  <w:num w:numId="2" w16cid:durableId="389810038">
    <w:abstractNumId w:val="6"/>
  </w:num>
  <w:num w:numId="3" w16cid:durableId="306055313">
    <w:abstractNumId w:val="1"/>
  </w:num>
  <w:num w:numId="4" w16cid:durableId="961115435">
    <w:abstractNumId w:val="0"/>
  </w:num>
  <w:num w:numId="5" w16cid:durableId="777721086">
    <w:abstractNumId w:val="1"/>
    <w:lvlOverride w:ilvl="0">
      <w:startOverride w:val="1"/>
    </w:lvlOverride>
  </w:num>
  <w:num w:numId="6" w16cid:durableId="377248560">
    <w:abstractNumId w:val="1"/>
    <w:lvlOverride w:ilvl="0">
      <w:startOverride w:val="1"/>
    </w:lvlOverride>
  </w:num>
  <w:num w:numId="7" w16cid:durableId="1169176557">
    <w:abstractNumId w:val="2"/>
  </w:num>
  <w:num w:numId="8" w16cid:durableId="1516309670">
    <w:abstractNumId w:val="4"/>
  </w:num>
  <w:num w:numId="9" w16cid:durableId="272635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5609E"/>
    <w:rsid w:val="00056854"/>
    <w:rsid w:val="00062252"/>
    <w:rsid w:val="0006574F"/>
    <w:rsid w:val="000829BB"/>
    <w:rsid w:val="00086771"/>
    <w:rsid w:val="000A6529"/>
    <w:rsid w:val="000C5342"/>
    <w:rsid w:val="000E3AFA"/>
    <w:rsid w:val="0010226C"/>
    <w:rsid w:val="001068C4"/>
    <w:rsid w:val="00116D01"/>
    <w:rsid w:val="00120AE4"/>
    <w:rsid w:val="00140CA8"/>
    <w:rsid w:val="00167CB7"/>
    <w:rsid w:val="0018160A"/>
    <w:rsid w:val="00193396"/>
    <w:rsid w:val="00197E60"/>
    <w:rsid w:val="001C4533"/>
    <w:rsid w:val="001C5F85"/>
    <w:rsid w:val="001E0877"/>
    <w:rsid w:val="001E436A"/>
    <w:rsid w:val="0020000C"/>
    <w:rsid w:val="00204FEB"/>
    <w:rsid w:val="00212D56"/>
    <w:rsid w:val="00213BD5"/>
    <w:rsid w:val="002313F7"/>
    <w:rsid w:val="00234C1C"/>
    <w:rsid w:val="002533B2"/>
    <w:rsid w:val="00265C6C"/>
    <w:rsid w:val="00294334"/>
    <w:rsid w:val="00296B53"/>
    <w:rsid w:val="002A4E46"/>
    <w:rsid w:val="002A5A18"/>
    <w:rsid w:val="002B2D13"/>
    <w:rsid w:val="002E1FF9"/>
    <w:rsid w:val="0032147D"/>
    <w:rsid w:val="003247AA"/>
    <w:rsid w:val="003440E1"/>
    <w:rsid w:val="0034721D"/>
    <w:rsid w:val="00355C30"/>
    <w:rsid w:val="003671C0"/>
    <w:rsid w:val="003A1663"/>
    <w:rsid w:val="003A51B5"/>
    <w:rsid w:val="003B286D"/>
    <w:rsid w:val="003B544F"/>
    <w:rsid w:val="003D5BF7"/>
    <w:rsid w:val="003D5D47"/>
    <w:rsid w:val="003D792B"/>
    <w:rsid w:val="003F257D"/>
    <w:rsid w:val="00401F20"/>
    <w:rsid w:val="00445170"/>
    <w:rsid w:val="00455A6A"/>
    <w:rsid w:val="00497B96"/>
    <w:rsid w:val="004F7189"/>
    <w:rsid w:val="00556292"/>
    <w:rsid w:val="005A7328"/>
    <w:rsid w:val="006344A8"/>
    <w:rsid w:val="00640182"/>
    <w:rsid w:val="00664E6B"/>
    <w:rsid w:val="00666CAC"/>
    <w:rsid w:val="006A6569"/>
    <w:rsid w:val="006B7B27"/>
    <w:rsid w:val="006C2459"/>
    <w:rsid w:val="006F5CF4"/>
    <w:rsid w:val="007066BC"/>
    <w:rsid w:val="00734EEC"/>
    <w:rsid w:val="007738E4"/>
    <w:rsid w:val="0077501C"/>
    <w:rsid w:val="007779BD"/>
    <w:rsid w:val="007903EC"/>
    <w:rsid w:val="007904FF"/>
    <w:rsid w:val="007A749A"/>
    <w:rsid w:val="007B7614"/>
    <w:rsid w:val="007F04FA"/>
    <w:rsid w:val="007F3C12"/>
    <w:rsid w:val="007F4488"/>
    <w:rsid w:val="00802B91"/>
    <w:rsid w:val="00857A61"/>
    <w:rsid w:val="008610D9"/>
    <w:rsid w:val="00874E2E"/>
    <w:rsid w:val="00882267"/>
    <w:rsid w:val="00890929"/>
    <w:rsid w:val="00892831"/>
    <w:rsid w:val="008D2C75"/>
    <w:rsid w:val="008E167D"/>
    <w:rsid w:val="009010E0"/>
    <w:rsid w:val="00930135"/>
    <w:rsid w:val="009455F1"/>
    <w:rsid w:val="00952C25"/>
    <w:rsid w:val="00955F03"/>
    <w:rsid w:val="009606E2"/>
    <w:rsid w:val="00983CCC"/>
    <w:rsid w:val="009A1B35"/>
    <w:rsid w:val="00A10CD7"/>
    <w:rsid w:val="00A81F02"/>
    <w:rsid w:val="00AA736A"/>
    <w:rsid w:val="00AF1127"/>
    <w:rsid w:val="00B777C6"/>
    <w:rsid w:val="00B8790F"/>
    <w:rsid w:val="00BB18A8"/>
    <w:rsid w:val="00BB3066"/>
    <w:rsid w:val="00BD0D27"/>
    <w:rsid w:val="00BD479C"/>
    <w:rsid w:val="00BE3D05"/>
    <w:rsid w:val="00C1744B"/>
    <w:rsid w:val="00C36ACD"/>
    <w:rsid w:val="00C532ED"/>
    <w:rsid w:val="00CA2AAC"/>
    <w:rsid w:val="00CE4D89"/>
    <w:rsid w:val="00D05CA9"/>
    <w:rsid w:val="00D60069"/>
    <w:rsid w:val="00D62E01"/>
    <w:rsid w:val="00D661EE"/>
    <w:rsid w:val="00D728AE"/>
    <w:rsid w:val="00D760AF"/>
    <w:rsid w:val="00D832F4"/>
    <w:rsid w:val="00D93C94"/>
    <w:rsid w:val="00DC7BB9"/>
    <w:rsid w:val="00DF09D3"/>
    <w:rsid w:val="00E048B4"/>
    <w:rsid w:val="00E251EE"/>
    <w:rsid w:val="00E25782"/>
    <w:rsid w:val="00E33EB2"/>
    <w:rsid w:val="00E466E6"/>
    <w:rsid w:val="00E61C67"/>
    <w:rsid w:val="00E65476"/>
    <w:rsid w:val="00E66621"/>
    <w:rsid w:val="00ED012C"/>
    <w:rsid w:val="00ED1193"/>
    <w:rsid w:val="00ED3BB1"/>
    <w:rsid w:val="00EE4792"/>
    <w:rsid w:val="00F03EE3"/>
    <w:rsid w:val="00F434DD"/>
    <w:rsid w:val="00F529B0"/>
    <w:rsid w:val="00F67719"/>
    <w:rsid w:val="00F80771"/>
    <w:rsid w:val="00FC3FAA"/>
    <w:rsid w:val="00FC7F48"/>
    <w:rsid w:val="00FD5F57"/>
    <w:rsid w:val="00FE5E77"/>
    <w:rsid w:val="00FF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155B86"/>
    <w:rsid w:val="00240A31"/>
    <w:rsid w:val="00251451"/>
    <w:rsid w:val="002779AB"/>
    <w:rsid w:val="002F36CD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B6D234FE28B445DAA3C6EFECE087D8B9">
    <w:name w:val="B6D234FE28B445DAA3C6EFECE087D8B9"/>
  </w:style>
  <w:style w:type="paragraph" w:customStyle="1" w:styleId="88E2139510F74C30AACECAF3F25D4FF8">
    <w:name w:val="88E2139510F74C30AACECAF3F25D4FF8"/>
  </w:style>
  <w:style w:type="paragraph" w:customStyle="1" w:styleId="141A0C9745484EBEA960F75D7B55760F">
    <w:name w:val="141A0C9745484EBEA960F75D7B55760F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310</TotalTime>
  <Pages>2</Pages>
  <Words>339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Ben Mason</cp:lastModifiedBy>
  <cp:revision>87</cp:revision>
  <dcterms:created xsi:type="dcterms:W3CDTF">2023-04-24T02:10:00Z</dcterms:created>
  <dcterms:modified xsi:type="dcterms:W3CDTF">2023-06-12T00:56:00Z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