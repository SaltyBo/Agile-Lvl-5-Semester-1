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671A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1F0B0F8A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008DE6B9" w14:textId="77777777" w:rsidTr="5DEA158F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65FD25D" w14:textId="3DB2412A" w:rsidR="001C2AEC" w:rsidRPr="001C2AEC" w:rsidRDefault="50EDA1A6" w:rsidP="55A66331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9E6B28C" wp14:editId="2FFCC2D7">
                  <wp:extent cx="1674837" cy="1750303"/>
                  <wp:effectExtent l="0" t="0" r="0" b="0"/>
                  <wp:docPr id="239221296" name="Picture 23922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837" cy="175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5FA3A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72D3EA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DC8DC90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1DC268F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642824F" w14:textId="27203533" w:rsidR="001C2AEC" w:rsidRPr="00975A3D" w:rsidRDefault="00975A3D" w:rsidP="5DEA158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5DEA158F">
              <w:rPr>
                <w:b/>
                <w:bCs/>
                <w:color w:val="000000" w:themeColor="text1"/>
                <w:sz w:val="20"/>
                <w:szCs w:val="20"/>
              </w:rPr>
              <w:t>CHALLENGES AND OBSTACLES</w:t>
            </w:r>
            <w:r w:rsidR="59D17F24" w:rsidRPr="5DEA158F">
              <w:rPr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59D17F24" w:rsidRPr="5DEA158F">
              <w:rPr>
                <w:b/>
                <w:bCs/>
                <w:color w:val="000000" w:themeColor="text1"/>
                <w:sz w:val="20"/>
                <w:szCs w:val="20"/>
              </w:rPr>
              <w:t>difficuilty</w:t>
            </w:r>
            <w:proofErr w:type="spellEnd"/>
            <w:r w:rsidR="59D17F24" w:rsidRPr="5DEA158F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975A3D" w:rsidRPr="001C2AEC" w14:paraId="11F6451B" w14:textId="77777777" w:rsidTr="5DEA158F">
        <w:trPr>
          <w:trHeight w:val="2204"/>
        </w:trPr>
        <w:tc>
          <w:tcPr>
            <w:tcW w:w="2970" w:type="dxa"/>
            <w:vMerge/>
            <w:vAlign w:val="center"/>
          </w:tcPr>
          <w:p w14:paraId="5ED8E86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vAlign w:val="center"/>
          </w:tcPr>
          <w:p w14:paraId="42587CC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7B8B16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18F5AD9" w14:textId="06644F80" w:rsidR="00975A3D" w:rsidRPr="00975A3D" w:rsidRDefault="7F227F16" w:rsidP="55A66331">
            <w:pPr>
              <w:rPr>
                <w:color w:val="000000" w:themeColor="text1"/>
              </w:rPr>
            </w:pPr>
            <w:r w:rsidRPr="55A66331">
              <w:rPr>
                <w:color w:val="000000" w:themeColor="text1"/>
              </w:rPr>
              <w:t xml:space="preserve">Noah enjoys exercising his body by running </w:t>
            </w:r>
            <w:r w:rsidR="39F20FB1" w:rsidRPr="55A66331">
              <w:rPr>
                <w:color w:val="000000" w:themeColor="text1"/>
              </w:rPr>
              <w:t>and lifting early in the day. He heard from friends that</w:t>
            </w:r>
            <w:r w:rsidR="72305E7E" w:rsidRPr="55A66331">
              <w:rPr>
                <w:color w:val="000000" w:themeColor="text1"/>
              </w:rPr>
              <w:t xml:space="preserve"> smartwatches can monitor </w:t>
            </w:r>
            <w:r w:rsidR="6913927D" w:rsidRPr="55A66331">
              <w:rPr>
                <w:color w:val="000000" w:themeColor="text1"/>
              </w:rPr>
              <w:t xml:space="preserve">his exercise and goals </w:t>
            </w:r>
            <w:r w:rsidR="10ABE86B" w:rsidRPr="55A66331">
              <w:rPr>
                <w:color w:val="000000" w:themeColor="text1"/>
              </w:rPr>
              <w:t>displaying his progress for him.</w:t>
            </w:r>
            <w:r w:rsidR="30C5A512" w:rsidRPr="55A66331">
              <w:rPr>
                <w:color w:val="000000" w:themeColor="text1"/>
              </w:rPr>
              <w:t xml:space="preserve"> </w:t>
            </w:r>
          </w:p>
          <w:p w14:paraId="1CD74BC5" w14:textId="0B1FE055" w:rsidR="00975A3D" w:rsidRPr="00975A3D" w:rsidRDefault="00975A3D" w:rsidP="55A66331">
            <w:pPr>
              <w:rPr>
                <w:color w:val="000000" w:themeColor="text1"/>
              </w:rPr>
            </w:pPr>
          </w:p>
          <w:p w14:paraId="637B33C1" w14:textId="1F67F63D" w:rsidR="00975A3D" w:rsidRPr="00975A3D" w:rsidRDefault="30C5A512" w:rsidP="55A66331">
            <w:pPr>
              <w:rPr>
                <w:color w:val="000000" w:themeColor="text1"/>
              </w:rPr>
            </w:pPr>
            <w:r w:rsidRPr="55A66331">
              <w:rPr>
                <w:color w:val="000000" w:themeColor="text1"/>
              </w:rPr>
              <w:t>Noah rec</w:t>
            </w:r>
            <w:r w:rsidR="66E0297E" w:rsidRPr="55A66331">
              <w:rPr>
                <w:color w:val="000000" w:themeColor="text1"/>
              </w:rPr>
              <w:t>k</w:t>
            </w:r>
            <w:r w:rsidRPr="55A66331">
              <w:rPr>
                <w:color w:val="000000" w:themeColor="text1"/>
              </w:rPr>
              <w:t xml:space="preserve">ons that a smartwatch would be </w:t>
            </w:r>
            <w:r w:rsidR="7F6C7B92" w:rsidRPr="55A66331">
              <w:rPr>
                <w:color w:val="000000" w:themeColor="text1"/>
              </w:rPr>
              <w:t>a thorough source</w:t>
            </w:r>
            <w:r w:rsidRPr="55A66331">
              <w:rPr>
                <w:color w:val="000000" w:themeColor="text1"/>
              </w:rPr>
              <w:t xml:space="preserve"> of motivation for him because he can</w:t>
            </w:r>
            <w:r w:rsidR="6E8A5021" w:rsidRPr="55A66331">
              <w:rPr>
                <w:color w:val="000000" w:themeColor="text1"/>
              </w:rPr>
              <w:t xml:space="preserve"> </w:t>
            </w:r>
            <w:r w:rsidR="1DC2D5C7" w:rsidRPr="55A66331">
              <w:rPr>
                <w:color w:val="000000" w:themeColor="text1"/>
              </w:rPr>
              <w:t xml:space="preserve">watch </w:t>
            </w:r>
            <w:proofErr w:type="gramStart"/>
            <w:r w:rsidR="1DC2D5C7" w:rsidRPr="55A66331">
              <w:rPr>
                <w:color w:val="000000" w:themeColor="text1"/>
              </w:rPr>
              <w:t>goals</w:t>
            </w:r>
            <w:proofErr w:type="gramEnd"/>
            <w:r w:rsidR="1DC2D5C7" w:rsidRPr="55A66331">
              <w:rPr>
                <w:color w:val="000000" w:themeColor="text1"/>
              </w:rPr>
              <w:t xml:space="preserve"> he sets be completed</w:t>
            </w:r>
          </w:p>
        </w:tc>
        <w:tc>
          <w:tcPr>
            <w:tcW w:w="436" w:type="dxa"/>
            <w:vMerge/>
            <w:vAlign w:val="center"/>
          </w:tcPr>
          <w:p w14:paraId="087D63C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91EB8D2" w14:textId="22330974" w:rsidR="00975A3D" w:rsidRPr="00975A3D" w:rsidRDefault="5F038AFD" w:rsidP="3A047CAC">
            <w:pPr>
              <w:spacing w:line="259" w:lineRule="auto"/>
              <w:rPr>
                <w:color w:val="000000" w:themeColor="text1"/>
              </w:rPr>
            </w:pPr>
            <w:r w:rsidRPr="3A047CAC">
              <w:rPr>
                <w:color w:val="000000" w:themeColor="text1"/>
              </w:rPr>
              <w:t xml:space="preserve">Noah </w:t>
            </w:r>
            <w:r w:rsidR="028468B5" w:rsidRPr="3A047CAC">
              <w:rPr>
                <w:color w:val="000000" w:themeColor="text1"/>
              </w:rPr>
              <w:t>does not</w:t>
            </w:r>
            <w:r w:rsidRPr="3A047CAC">
              <w:rPr>
                <w:color w:val="000000" w:themeColor="text1"/>
              </w:rPr>
              <w:t xml:space="preserve"> like having objects in his pockets when jogging and lifting</w:t>
            </w:r>
            <w:r w:rsidR="144991B1" w:rsidRPr="3A047CAC">
              <w:rPr>
                <w:color w:val="000000" w:themeColor="text1"/>
              </w:rPr>
              <w:t xml:space="preserve">, </w:t>
            </w:r>
            <w:r w:rsidR="2E7D273E" w:rsidRPr="3A047CAC">
              <w:rPr>
                <w:color w:val="000000" w:themeColor="text1"/>
              </w:rPr>
              <w:t>s</w:t>
            </w:r>
            <w:r w:rsidR="363A657B" w:rsidRPr="3A047CAC">
              <w:rPr>
                <w:color w:val="000000" w:themeColor="text1"/>
              </w:rPr>
              <w:t xml:space="preserve">o the obstacle he </w:t>
            </w:r>
            <w:r w:rsidR="4A646F58" w:rsidRPr="3A047CAC">
              <w:rPr>
                <w:color w:val="000000" w:themeColor="text1"/>
              </w:rPr>
              <w:t>faces</w:t>
            </w:r>
            <w:r w:rsidR="363A657B" w:rsidRPr="3A047CAC">
              <w:rPr>
                <w:color w:val="000000" w:themeColor="text1"/>
              </w:rPr>
              <w:t xml:space="preserve"> is getting a smartwatch that </w:t>
            </w:r>
            <w:r w:rsidR="6E255B46" w:rsidRPr="3A047CAC">
              <w:rPr>
                <w:color w:val="000000" w:themeColor="text1"/>
              </w:rPr>
              <w:t>does not</w:t>
            </w:r>
            <w:r w:rsidR="363A657B" w:rsidRPr="3A047CAC">
              <w:rPr>
                <w:color w:val="000000" w:themeColor="text1"/>
              </w:rPr>
              <w:t xml:space="preserve"> require a Bluetooth phone</w:t>
            </w:r>
            <w:r w:rsidR="401BE228" w:rsidRPr="3A047CAC">
              <w:rPr>
                <w:color w:val="000000" w:themeColor="text1"/>
              </w:rPr>
              <w:t xml:space="preserve"> </w:t>
            </w:r>
            <w:r w:rsidR="314777A7" w:rsidRPr="3A047CAC">
              <w:rPr>
                <w:color w:val="000000" w:themeColor="text1"/>
              </w:rPr>
              <w:t>to track progress.</w:t>
            </w:r>
          </w:p>
          <w:p w14:paraId="59913B8A" w14:textId="4B829F9C" w:rsidR="00975A3D" w:rsidRPr="00975A3D" w:rsidRDefault="00975A3D" w:rsidP="3A047CAC">
            <w:pPr>
              <w:spacing w:line="259" w:lineRule="auto"/>
              <w:rPr>
                <w:color w:val="000000" w:themeColor="text1"/>
              </w:rPr>
            </w:pPr>
          </w:p>
          <w:p w14:paraId="4D6AB6DE" w14:textId="224D8218" w:rsidR="00975A3D" w:rsidRPr="00975A3D" w:rsidRDefault="637B147F" w:rsidP="6D7AA814">
            <w:pPr>
              <w:spacing w:line="259" w:lineRule="auto"/>
              <w:rPr>
                <w:color w:val="000000" w:themeColor="text1"/>
              </w:rPr>
            </w:pPr>
            <w:r w:rsidRPr="5DEA158F">
              <w:rPr>
                <w:color w:val="000000" w:themeColor="text1"/>
              </w:rPr>
              <w:t xml:space="preserve">While jogging the watch might cause Noah discomfort depending on the shape of </w:t>
            </w:r>
            <w:r w:rsidR="7361D026" w:rsidRPr="5DEA158F">
              <w:rPr>
                <w:color w:val="000000" w:themeColor="text1"/>
              </w:rPr>
              <w:t xml:space="preserve">the </w:t>
            </w:r>
            <w:r w:rsidRPr="5DEA158F">
              <w:rPr>
                <w:color w:val="000000" w:themeColor="text1"/>
              </w:rPr>
              <w:t>watch he gets</w:t>
            </w:r>
            <w:r w:rsidR="726C0BA8" w:rsidRPr="5DEA158F">
              <w:rPr>
                <w:color w:val="000000" w:themeColor="text1"/>
              </w:rPr>
              <w:t>. If the watch is too bulky</w:t>
            </w:r>
            <w:r w:rsidR="354F2A22" w:rsidRPr="5DEA158F">
              <w:rPr>
                <w:color w:val="000000" w:themeColor="text1"/>
              </w:rPr>
              <w:t>,</w:t>
            </w:r>
            <w:r w:rsidR="726C0BA8" w:rsidRPr="5DEA158F">
              <w:rPr>
                <w:color w:val="000000" w:themeColor="text1"/>
              </w:rPr>
              <w:t xml:space="preserve"> it might mess with his balance or if the strap is to</w:t>
            </w:r>
            <w:r w:rsidR="692DA567" w:rsidRPr="5DEA158F">
              <w:rPr>
                <w:color w:val="000000" w:themeColor="text1"/>
              </w:rPr>
              <w:t>o</w:t>
            </w:r>
            <w:r w:rsidR="726C0BA8" w:rsidRPr="5DEA158F">
              <w:rPr>
                <w:color w:val="000000" w:themeColor="text1"/>
              </w:rPr>
              <w:t xml:space="preserve"> </w:t>
            </w:r>
            <w:r w:rsidR="1E9E5F73" w:rsidRPr="5DEA158F">
              <w:rPr>
                <w:color w:val="000000" w:themeColor="text1"/>
              </w:rPr>
              <w:t>uncomfortable</w:t>
            </w:r>
            <w:r w:rsidR="726C0BA8" w:rsidRPr="5DEA158F">
              <w:rPr>
                <w:color w:val="000000" w:themeColor="text1"/>
              </w:rPr>
              <w:t xml:space="preserve"> it might </w:t>
            </w:r>
            <w:r w:rsidR="0FEAF57A" w:rsidRPr="5DEA158F">
              <w:rPr>
                <w:color w:val="000000" w:themeColor="text1"/>
              </w:rPr>
              <w:t>frustrate</w:t>
            </w:r>
            <w:r w:rsidR="726C0BA8" w:rsidRPr="5DEA158F">
              <w:rPr>
                <w:color w:val="000000" w:themeColor="text1"/>
              </w:rPr>
              <w:t xml:space="preserve"> h</w:t>
            </w:r>
            <w:r w:rsidR="005CF817" w:rsidRPr="5DEA158F">
              <w:rPr>
                <w:color w:val="000000" w:themeColor="text1"/>
              </w:rPr>
              <w:t>im</w:t>
            </w:r>
          </w:p>
        </w:tc>
      </w:tr>
      <w:tr w:rsidR="00975A3D" w:rsidRPr="001C2AEC" w14:paraId="4B5864D1" w14:textId="77777777" w:rsidTr="5DEA158F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FC5EA3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6B6E57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18D195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12BB2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2A3CEF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147D23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C473BEF" w14:textId="77777777" w:rsidTr="5DEA158F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192081CA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0F1FF06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755BCD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F394FE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BB30A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C52EA3F" w14:textId="77777777" w:rsidTr="5DEA158F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3D3068F" w14:textId="71D1F093" w:rsidR="00975A3D" w:rsidRPr="001C2AEC" w:rsidRDefault="4F1C3E1A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>Gains</w:t>
            </w:r>
          </w:p>
        </w:tc>
        <w:tc>
          <w:tcPr>
            <w:tcW w:w="436" w:type="dxa"/>
            <w:vMerge/>
            <w:vAlign w:val="center"/>
          </w:tcPr>
          <w:p w14:paraId="21AF616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038BB3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B73A83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F09216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9CAC704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53F14276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698F7EF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10671E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F4C1F7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65F870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80533A4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2341D140" w14:textId="5EC09725" w:rsidR="00975A3D" w:rsidRPr="001C2AEC" w:rsidRDefault="1380845C" w:rsidP="001C2AEC">
            <w:pPr>
              <w:rPr>
                <w:noProof/>
                <w:color w:val="000000" w:themeColor="text1"/>
              </w:rPr>
            </w:pPr>
            <w:r w:rsidRPr="55A66331">
              <w:rPr>
                <w:noProof/>
                <w:color w:val="000000" w:themeColor="text1"/>
              </w:rPr>
              <w:t>Noah</w:t>
            </w:r>
          </w:p>
        </w:tc>
        <w:tc>
          <w:tcPr>
            <w:tcW w:w="436" w:type="dxa"/>
            <w:vMerge/>
            <w:vAlign w:val="center"/>
          </w:tcPr>
          <w:p w14:paraId="2F0554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A7BFB1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015CCE5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065AF5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66827C11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3A9AEA01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vAlign w:val="center"/>
          </w:tcPr>
          <w:p w14:paraId="640FF08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28AF51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7E90D8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2B7F6C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3B7C6FF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36DE813A" w14:textId="5283356A" w:rsidR="00975A3D" w:rsidRPr="001C2AEC" w:rsidRDefault="64454980" w:rsidP="00975A3D">
            <w:pPr>
              <w:rPr>
                <w:noProof/>
                <w:color w:val="000000" w:themeColor="text1"/>
              </w:rPr>
            </w:pPr>
            <w:r w:rsidRPr="55A66331">
              <w:rPr>
                <w:noProof/>
                <w:color w:val="000000" w:themeColor="text1"/>
              </w:rPr>
              <w:t>2</w:t>
            </w:r>
            <w:r w:rsidR="57736E73" w:rsidRPr="55A66331">
              <w:rPr>
                <w:noProof/>
                <w:color w:val="000000" w:themeColor="text1"/>
              </w:rPr>
              <w:t>0</w:t>
            </w:r>
          </w:p>
        </w:tc>
        <w:tc>
          <w:tcPr>
            <w:tcW w:w="436" w:type="dxa"/>
            <w:vMerge/>
            <w:vAlign w:val="center"/>
          </w:tcPr>
          <w:p w14:paraId="111071E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EED761E" w14:textId="5A4A6F30" w:rsidR="00975A3D" w:rsidRPr="001C2AEC" w:rsidRDefault="008B73DB" w:rsidP="5DEA158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5DEA158F">
              <w:rPr>
                <w:b/>
                <w:bCs/>
                <w:color w:val="000000" w:themeColor="text1"/>
                <w:sz w:val="20"/>
                <w:szCs w:val="20"/>
              </w:rPr>
              <w:t>FRUSTRATIONS</w:t>
            </w:r>
            <w:r w:rsidR="1D1DF075" w:rsidRPr="5DEA158F">
              <w:rPr>
                <w:b/>
                <w:bCs/>
                <w:color w:val="000000" w:themeColor="text1"/>
                <w:sz w:val="20"/>
                <w:szCs w:val="20"/>
              </w:rPr>
              <w:t xml:space="preserve"> (experience)</w:t>
            </w:r>
          </w:p>
        </w:tc>
        <w:tc>
          <w:tcPr>
            <w:tcW w:w="436" w:type="dxa"/>
            <w:vMerge/>
            <w:vAlign w:val="center"/>
          </w:tcPr>
          <w:p w14:paraId="36D92B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45DF61E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0E05523A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1C5A064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44AF52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46F15D10" w14:textId="6F28F56A" w:rsidR="00975A3D" w:rsidRPr="00975A3D" w:rsidRDefault="53377470" w:rsidP="3A047CAC">
            <w:pPr>
              <w:rPr>
                <w:color w:val="000000" w:themeColor="text1"/>
              </w:rPr>
            </w:pPr>
            <w:r w:rsidRPr="3A047CAC">
              <w:rPr>
                <w:color w:val="000000" w:themeColor="text1"/>
              </w:rPr>
              <w:t xml:space="preserve">Noah hates getting notifications constantly </w:t>
            </w:r>
            <w:r w:rsidR="6BFCED08" w:rsidRPr="3A047CAC">
              <w:rPr>
                <w:color w:val="000000" w:themeColor="text1"/>
              </w:rPr>
              <w:t xml:space="preserve">from his </w:t>
            </w:r>
            <w:r w:rsidR="39FC2A72" w:rsidRPr="3A047CAC">
              <w:rPr>
                <w:color w:val="000000" w:themeColor="text1"/>
              </w:rPr>
              <w:t>phone,</w:t>
            </w:r>
            <w:r w:rsidR="6BFCED08" w:rsidRPr="3A047CAC">
              <w:rPr>
                <w:color w:val="000000" w:themeColor="text1"/>
              </w:rPr>
              <w:t xml:space="preserve"> so </w:t>
            </w:r>
            <w:r w:rsidR="3395940E" w:rsidRPr="3A047CAC">
              <w:rPr>
                <w:color w:val="000000" w:themeColor="text1"/>
              </w:rPr>
              <w:t xml:space="preserve">he </w:t>
            </w:r>
            <w:r w:rsidR="6BFCED08" w:rsidRPr="3A047CAC">
              <w:rPr>
                <w:color w:val="000000" w:themeColor="text1"/>
              </w:rPr>
              <w:t xml:space="preserve">enjoys </w:t>
            </w:r>
            <w:r w:rsidR="65F17E99" w:rsidRPr="3A047CAC">
              <w:rPr>
                <w:color w:val="000000" w:themeColor="text1"/>
              </w:rPr>
              <w:t xml:space="preserve">the </w:t>
            </w:r>
            <w:r w:rsidR="702E51AA" w:rsidRPr="3A047CAC">
              <w:rPr>
                <w:color w:val="000000" w:themeColor="text1"/>
              </w:rPr>
              <w:t xml:space="preserve">absence of notifications </w:t>
            </w:r>
            <w:r w:rsidR="47C7213C" w:rsidRPr="3A047CAC">
              <w:rPr>
                <w:color w:val="000000" w:themeColor="text1"/>
              </w:rPr>
              <w:t>when he exercises</w:t>
            </w:r>
            <w:r w:rsidR="4E2DB7A0" w:rsidRPr="3A047CAC">
              <w:rPr>
                <w:color w:val="000000" w:themeColor="text1"/>
              </w:rPr>
              <w:t>.</w:t>
            </w:r>
            <w:r w:rsidR="4A9C3058" w:rsidRPr="3A047CAC">
              <w:rPr>
                <w:color w:val="000000" w:themeColor="text1"/>
              </w:rPr>
              <w:t xml:space="preserve"> </w:t>
            </w:r>
            <w:r w:rsidR="3DFD1F41" w:rsidRPr="3A047CAC">
              <w:rPr>
                <w:color w:val="000000" w:themeColor="text1"/>
              </w:rPr>
              <w:t>He would</w:t>
            </w:r>
            <w:r w:rsidR="4A9C3058" w:rsidRPr="3A047CAC">
              <w:rPr>
                <w:color w:val="000000" w:themeColor="text1"/>
              </w:rPr>
              <w:t xml:space="preserve"> like a watch that will not constantly annoy him with notifications during </w:t>
            </w:r>
            <w:r w:rsidR="6798B7E6" w:rsidRPr="3A047CAC">
              <w:rPr>
                <w:color w:val="000000" w:themeColor="text1"/>
              </w:rPr>
              <w:t>exercise</w:t>
            </w:r>
            <w:r w:rsidR="5209680F" w:rsidRPr="3A047CAC">
              <w:rPr>
                <w:color w:val="000000" w:themeColor="text1"/>
              </w:rPr>
              <w:t>.</w:t>
            </w:r>
          </w:p>
          <w:p w14:paraId="5C081548" w14:textId="0CCCDA86" w:rsidR="00975A3D" w:rsidRPr="00975A3D" w:rsidRDefault="00975A3D" w:rsidP="3A047CAC">
            <w:pPr>
              <w:rPr>
                <w:color w:val="000000" w:themeColor="text1"/>
              </w:rPr>
            </w:pPr>
          </w:p>
          <w:p w14:paraId="14FE714B" w14:textId="3EA2A470" w:rsidR="00975A3D" w:rsidRPr="00975A3D" w:rsidRDefault="386C3DA5" w:rsidP="3A047CAC">
            <w:pPr>
              <w:rPr>
                <w:color w:val="000000" w:themeColor="text1"/>
              </w:rPr>
            </w:pPr>
            <w:r w:rsidRPr="3A047CAC">
              <w:rPr>
                <w:color w:val="000000" w:themeColor="text1"/>
              </w:rPr>
              <w:t xml:space="preserve">Another frustration may be the watch’s battery life may not last long enough for extended </w:t>
            </w:r>
            <w:r w:rsidR="74692653" w:rsidRPr="3A047CAC">
              <w:rPr>
                <w:color w:val="000000" w:themeColor="text1"/>
              </w:rPr>
              <w:t xml:space="preserve">workout </w:t>
            </w:r>
            <w:r w:rsidRPr="3A047CAC">
              <w:rPr>
                <w:color w:val="000000" w:themeColor="text1"/>
              </w:rPr>
              <w:t>sessions, requiring users to const</w:t>
            </w:r>
            <w:r w:rsidR="50A5CE5A" w:rsidRPr="3A047CAC">
              <w:rPr>
                <w:color w:val="000000" w:themeColor="text1"/>
              </w:rPr>
              <w:t>antly charge their device</w:t>
            </w:r>
          </w:p>
        </w:tc>
        <w:tc>
          <w:tcPr>
            <w:tcW w:w="436" w:type="dxa"/>
            <w:vMerge/>
            <w:vAlign w:val="center"/>
          </w:tcPr>
          <w:p w14:paraId="004D191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8C7A4A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3A014017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7D30209B" w14:textId="3E2B2F97" w:rsidR="00975A3D" w:rsidRPr="001C2AEC" w:rsidRDefault="42D66D20" w:rsidP="00975A3D">
            <w:pPr>
              <w:rPr>
                <w:noProof/>
                <w:color w:val="000000" w:themeColor="text1"/>
              </w:rPr>
            </w:pPr>
            <w:r w:rsidRPr="55A66331"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vAlign w:val="center"/>
          </w:tcPr>
          <w:p w14:paraId="3A5FDA9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A5185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46D3E9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E08285D" w14:textId="7B48C4A5" w:rsidR="00975A3D" w:rsidRPr="001C2AEC" w:rsidRDefault="74650EEB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>magazines</w:t>
            </w:r>
          </w:p>
        </w:tc>
      </w:tr>
      <w:tr w:rsidR="00975A3D" w:rsidRPr="001C2AEC" w14:paraId="4F6E5CBA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5D04970F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1423F91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317844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783A75F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5CCDE0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49290AB3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57E82F99" w14:textId="288C4F68" w:rsidR="00975A3D" w:rsidRPr="001C2AEC" w:rsidRDefault="646E87A3" w:rsidP="00975A3D">
            <w:pPr>
              <w:rPr>
                <w:noProof/>
                <w:color w:val="000000" w:themeColor="text1"/>
              </w:rPr>
            </w:pPr>
            <w:r w:rsidRPr="55A66331">
              <w:rPr>
                <w:noProof/>
                <w:color w:val="000000" w:themeColor="text1"/>
              </w:rPr>
              <w:t>Gold Coast, Australia</w:t>
            </w:r>
          </w:p>
        </w:tc>
        <w:tc>
          <w:tcPr>
            <w:tcW w:w="436" w:type="dxa"/>
            <w:vMerge/>
            <w:vAlign w:val="center"/>
          </w:tcPr>
          <w:p w14:paraId="0176ED3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A77B27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6D059A3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AFA8E12" w14:textId="5DC05768" w:rsidR="00975A3D" w:rsidRPr="001C2AEC" w:rsidRDefault="141C35EE" w:rsidP="5DEA158F">
            <w:pPr>
              <w:rPr>
                <w:b/>
                <w:bCs/>
                <w:color w:val="000000" w:themeColor="text1"/>
              </w:rPr>
            </w:pPr>
            <w:proofErr w:type="spellStart"/>
            <w:r w:rsidRPr="5DEA158F">
              <w:rPr>
                <w:b/>
                <w:bCs/>
                <w:color w:val="000000" w:themeColor="text1"/>
              </w:rPr>
              <w:t>Gregs</w:t>
            </w:r>
            <w:proofErr w:type="spellEnd"/>
            <w:r w:rsidRPr="5DEA158F">
              <w:rPr>
                <w:b/>
                <w:bCs/>
                <w:color w:val="000000" w:themeColor="text1"/>
              </w:rPr>
              <w:t xml:space="preserve"> fitness guide to a perfect body</w:t>
            </w:r>
          </w:p>
        </w:tc>
      </w:tr>
      <w:tr w:rsidR="00975A3D" w:rsidRPr="001C2AEC" w14:paraId="778E02E8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468C5DC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11F6729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696AF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DD48E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E636E5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204DE3DA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1E127ABD" w14:textId="7519AC8D" w:rsidR="00975A3D" w:rsidRPr="001C2AEC" w:rsidRDefault="0D002176" w:rsidP="00975A3D">
            <w:pPr>
              <w:rPr>
                <w:noProof/>
                <w:color w:val="000000" w:themeColor="text1"/>
              </w:rPr>
            </w:pPr>
            <w:r w:rsidRPr="55A66331">
              <w:rPr>
                <w:noProof/>
                <w:color w:val="000000" w:themeColor="text1"/>
              </w:rPr>
              <w:t>Life Guard</w:t>
            </w:r>
          </w:p>
        </w:tc>
        <w:tc>
          <w:tcPr>
            <w:tcW w:w="436" w:type="dxa"/>
            <w:vMerge/>
            <w:vAlign w:val="center"/>
          </w:tcPr>
          <w:p w14:paraId="45FB734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A81999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8ED53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3B3B5B0" w14:textId="43E9D354" w:rsidR="00975A3D" w:rsidRPr="001C2AEC" w:rsidRDefault="2F64199D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 xml:space="preserve">Exercise </w:t>
            </w:r>
            <w:proofErr w:type="spellStart"/>
            <w:r w:rsidRPr="5DEA158F">
              <w:rPr>
                <w:b/>
                <w:bCs/>
                <w:color w:val="000000" w:themeColor="text1"/>
              </w:rPr>
              <w:t>ausie</w:t>
            </w:r>
            <w:proofErr w:type="spellEnd"/>
            <w:r w:rsidRPr="5DEA158F">
              <w:rPr>
                <w:b/>
                <w:bCs/>
                <w:color w:val="000000" w:themeColor="text1"/>
              </w:rPr>
              <w:t xml:space="preserve"> on tour</w:t>
            </w:r>
          </w:p>
        </w:tc>
      </w:tr>
      <w:tr w:rsidR="00975A3D" w:rsidRPr="001C2AEC" w14:paraId="4A573A11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672ADD8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7281CB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6BBB7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802AD6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9C309A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263B68DC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0F5B80B6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446574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324B75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29A0B3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AAC7CC5" w14:textId="6AC19FB4" w:rsidR="00975A3D" w:rsidRPr="001C2AEC" w:rsidRDefault="5C574BC1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>Personal trainer</w:t>
            </w:r>
          </w:p>
        </w:tc>
      </w:tr>
      <w:tr w:rsidR="00975A3D" w:rsidRPr="001C2AEC" w14:paraId="032E6006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50328AD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3E05993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7D4EDB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EB13C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059E1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59863A92" w14:textId="77777777" w:rsidTr="5DEA158F">
        <w:trPr>
          <w:trHeight w:val="432"/>
        </w:trPr>
        <w:tc>
          <w:tcPr>
            <w:tcW w:w="4512" w:type="dxa"/>
            <w:gridSpan w:val="2"/>
            <w:vAlign w:val="center"/>
          </w:tcPr>
          <w:p w14:paraId="25268772" w14:textId="4A308BAC" w:rsidR="00975A3D" w:rsidRPr="001C2AEC" w:rsidRDefault="689D9975" w:rsidP="00975A3D">
            <w:pPr>
              <w:rPr>
                <w:noProof/>
                <w:color w:val="000000" w:themeColor="text1"/>
              </w:rPr>
            </w:pPr>
            <w:r w:rsidRPr="55A66331">
              <w:rPr>
                <w:noProof/>
                <w:color w:val="000000" w:themeColor="text1"/>
              </w:rPr>
              <w:t>High School</w:t>
            </w:r>
          </w:p>
        </w:tc>
        <w:tc>
          <w:tcPr>
            <w:tcW w:w="436" w:type="dxa"/>
            <w:vMerge/>
            <w:vAlign w:val="center"/>
          </w:tcPr>
          <w:p w14:paraId="5226DBE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7CF4CA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26BCF97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ABC012F" w14:textId="5A78A03B" w:rsidR="00975A3D" w:rsidRPr="001C2AEC" w:rsidRDefault="695328C2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>Men's health, muscle and fitness</w:t>
            </w:r>
          </w:p>
        </w:tc>
      </w:tr>
      <w:tr w:rsidR="00975A3D" w:rsidRPr="001C2AEC" w14:paraId="181E1FF7" w14:textId="77777777" w:rsidTr="5DEA158F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vAlign w:val="center"/>
          </w:tcPr>
          <w:p w14:paraId="0D81CC5B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4789865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1F2A14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422D2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0EF497F" w14:textId="1C76F15C" w:rsidR="00975A3D" w:rsidRPr="001C2AEC" w:rsidRDefault="00975A3D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>WEBSITES</w:t>
            </w:r>
          </w:p>
          <w:p w14:paraId="56F535CF" w14:textId="282C3329" w:rsidR="00975A3D" w:rsidRPr="001C2AEC" w:rsidRDefault="787E3F0D" w:rsidP="5DEA158F">
            <w:pPr>
              <w:rPr>
                <w:b/>
                <w:bCs/>
                <w:color w:val="000000" w:themeColor="text1"/>
              </w:rPr>
            </w:pPr>
            <w:r w:rsidRPr="5DEA158F">
              <w:rPr>
                <w:b/>
                <w:bCs/>
                <w:color w:val="000000" w:themeColor="text1"/>
              </w:rPr>
              <w:t>Planet fitness, T Nations</w:t>
            </w:r>
          </w:p>
        </w:tc>
      </w:tr>
    </w:tbl>
    <w:p w14:paraId="56BD116F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2E52ACD6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1CC7" w14:textId="77777777" w:rsidR="000F5CBC" w:rsidRDefault="000F5CBC" w:rsidP="00D4300C">
      <w:r>
        <w:separator/>
      </w:r>
    </w:p>
  </w:endnote>
  <w:endnote w:type="continuationSeparator" w:id="0">
    <w:p w14:paraId="5380F855" w14:textId="77777777" w:rsidR="000F5CBC" w:rsidRDefault="000F5CBC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8C14" w14:textId="77777777" w:rsidR="005B0B4C" w:rsidRDefault="005B0B4C" w:rsidP="005B0B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71EC7E9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80A2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EAF5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E2BD" w14:textId="77777777" w:rsidR="000F5CBC" w:rsidRDefault="000F5CBC" w:rsidP="00D4300C">
      <w:r>
        <w:separator/>
      </w:r>
    </w:p>
  </w:footnote>
  <w:footnote w:type="continuationSeparator" w:id="0">
    <w:p w14:paraId="0DE0B6E6" w14:textId="77777777" w:rsidR="000F5CBC" w:rsidRDefault="000F5CBC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43B4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E918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475D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88037">
    <w:abstractNumId w:val="9"/>
  </w:num>
  <w:num w:numId="2" w16cid:durableId="867571867">
    <w:abstractNumId w:val="8"/>
  </w:num>
  <w:num w:numId="3" w16cid:durableId="711855040">
    <w:abstractNumId w:val="7"/>
  </w:num>
  <w:num w:numId="4" w16cid:durableId="211117683">
    <w:abstractNumId w:val="6"/>
  </w:num>
  <w:num w:numId="5" w16cid:durableId="749235880">
    <w:abstractNumId w:val="5"/>
  </w:num>
  <w:num w:numId="6" w16cid:durableId="1305617651">
    <w:abstractNumId w:val="4"/>
  </w:num>
  <w:num w:numId="7" w16cid:durableId="498808176">
    <w:abstractNumId w:val="3"/>
  </w:num>
  <w:num w:numId="8" w16cid:durableId="167604143">
    <w:abstractNumId w:val="2"/>
  </w:num>
  <w:num w:numId="9" w16cid:durableId="796335836">
    <w:abstractNumId w:val="1"/>
  </w:num>
  <w:num w:numId="10" w16cid:durableId="1220163968">
    <w:abstractNumId w:val="0"/>
  </w:num>
  <w:num w:numId="11" w16cid:durableId="1759327730">
    <w:abstractNumId w:val="19"/>
  </w:num>
  <w:num w:numId="12" w16cid:durableId="2026639098">
    <w:abstractNumId w:val="28"/>
  </w:num>
  <w:num w:numId="13" w16cid:durableId="353773392">
    <w:abstractNumId w:val="27"/>
  </w:num>
  <w:num w:numId="14" w16cid:durableId="878470639">
    <w:abstractNumId w:val="17"/>
  </w:num>
  <w:num w:numId="15" w16cid:durableId="705450847">
    <w:abstractNumId w:val="14"/>
  </w:num>
  <w:num w:numId="16" w16cid:durableId="2109544476">
    <w:abstractNumId w:val="18"/>
  </w:num>
  <w:num w:numId="17" w16cid:durableId="1930774837">
    <w:abstractNumId w:val="24"/>
  </w:num>
  <w:num w:numId="18" w16cid:durableId="680281217">
    <w:abstractNumId w:val="23"/>
  </w:num>
  <w:num w:numId="19" w16cid:durableId="1573076432">
    <w:abstractNumId w:val="11"/>
  </w:num>
  <w:num w:numId="20" w16cid:durableId="1960137805">
    <w:abstractNumId w:val="12"/>
  </w:num>
  <w:num w:numId="21" w16cid:durableId="112016037">
    <w:abstractNumId w:val="20"/>
  </w:num>
  <w:num w:numId="22" w16cid:durableId="2078431689">
    <w:abstractNumId w:val="15"/>
  </w:num>
  <w:num w:numId="23" w16cid:durableId="284041548">
    <w:abstractNumId w:val="13"/>
  </w:num>
  <w:num w:numId="24" w16cid:durableId="2120222189">
    <w:abstractNumId w:val="10"/>
  </w:num>
  <w:num w:numId="25" w16cid:durableId="1828521356">
    <w:abstractNumId w:val="21"/>
  </w:num>
  <w:num w:numId="26" w16cid:durableId="1416050562">
    <w:abstractNumId w:val="22"/>
  </w:num>
  <w:num w:numId="27" w16cid:durableId="1074625527">
    <w:abstractNumId w:val="26"/>
  </w:num>
  <w:num w:numId="28" w16cid:durableId="2011249488">
    <w:abstractNumId w:val="29"/>
  </w:num>
  <w:num w:numId="29" w16cid:durableId="1426683520">
    <w:abstractNumId w:val="16"/>
  </w:num>
  <w:num w:numId="30" w16cid:durableId="18531100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5CBC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2680D"/>
    <w:rsid w:val="00245159"/>
    <w:rsid w:val="00247CBE"/>
    <w:rsid w:val="002507EE"/>
    <w:rsid w:val="0025708E"/>
    <w:rsid w:val="002A17D8"/>
    <w:rsid w:val="002A45FC"/>
    <w:rsid w:val="002B5D26"/>
    <w:rsid w:val="002D38C6"/>
    <w:rsid w:val="002DE8B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0382A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0898"/>
    <w:rsid w:val="00557C38"/>
    <w:rsid w:val="00560932"/>
    <w:rsid w:val="00571109"/>
    <w:rsid w:val="005857BC"/>
    <w:rsid w:val="00585DBD"/>
    <w:rsid w:val="005A2BD6"/>
    <w:rsid w:val="005B0B4C"/>
    <w:rsid w:val="005B1D94"/>
    <w:rsid w:val="005B2E0A"/>
    <w:rsid w:val="005B7C30"/>
    <w:rsid w:val="005C1013"/>
    <w:rsid w:val="005CF817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3182C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D4057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664D7"/>
    <w:rsid w:val="00F7606F"/>
    <w:rsid w:val="00F85E87"/>
    <w:rsid w:val="00F90516"/>
    <w:rsid w:val="00FB4C7E"/>
    <w:rsid w:val="00FE6D48"/>
    <w:rsid w:val="00FF51C2"/>
    <w:rsid w:val="00FF79ED"/>
    <w:rsid w:val="00FF7C4B"/>
    <w:rsid w:val="01653385"/>
    <w:rsid w:val="028468B5"/>
    <w:rsid w:val="03A24E8D"/>
    <w:rsid w:val="04552823"/>
    <w:rsid w:val="049CD447"/>
    <w:rsid w:val="092F8AAD"/>
    <w:rsid w:val="0B2588E3"/>
    <w:rsid w:val="0BB261E9"/>
    <w:rsid w:val="0BFFCDF2"/>
    <w:rsid w:val="0D002176"/>
    <w:rsid w:val="0D20D021"/>
    <w:rsid w:val="0F97DACA"/>
    <w:rsid w:val="0FEAF57A"/>
    <w:rsid w:val="10ABE86B"/>
    <w:rsid w:val="1380845C"/>
    <w:rsid w:val="141C35EE"/>
    <w:rsid w:val="144991B1"/>
    <w:rsid w:val="15D0BDAE"/>
    <w:rsid w:val="167FE808"/>
    <w:rsid w:val="1703AAD5"/>
    <w:rsid w:val="19667E10"/>
    <w:rsid w:val="1A2CF56D"/>
    <w:rsid w:val="1BC2AF5B"/>
    <w:rsid w:val="1D1DF075"/>
    <w:rsid w:val="1DC2D5C7"/>
    <w:rsid w:val="1E9E5F73"/>
    <w:rsid w:val="1EAB4C2C"/>
    <w:rsid w:val="23AFE5DE"/>
    <w:rsid w:val="24B223A5"/>
    <w:rsid w:val="26252D9E"/>
    <w:rsid w:val="27AEC709"/>
    <w:rsid w:val="28E2E42F"/>
    <w:rsid w:val="2CDAA9C1"/>
    <w:rsid w:val="2D883215"/>
    <w:rsid w:val="2E7D273E"/>
    <w:rsid w:val="2F240276"/>
    <w:rsid w:val="2F64199D"/>
    <w:rsid w:val="2F807AB2"/>
    <w:rsid w:val="30926261"/>
    <w:rsid w:val="30C5A512"/>
    <w:rsid w:val="31211070"/>
    <w:rsid w:val="314777A7"/>
    <w:rsid w:val="325CE6E8"/>
    <w:rsid w:val="3395940E"/>
    <w:rsid w:val="354F2A22"/>
    <w:rsid w:val="363A657B"/>
    <w:rsid w:val="3715EBFE"/>
    <w:rsid w:val="386C3DA5"/>
    <w:rsid w:val="39F20FB1"/>
    <w:rsid w:val="39FC2A72"/>
    <w:rsid w:val="3A047CAC"/>
    <w:rsid w:val="3BE95D21"/>
    <w:rsid w:val="3C578355"/>
    <w:rsid w:val="3DFD1F41"/>
    <w:rsid w:val="401BE228"/>
    <w:rsid w:val="40E594AC"/>
    <w:rsid w:val="423EDFCB"/>
    <w:rsid w:val="42D66D20"/>
    <w:rsid w:val="456B7601"/>
    <w:rsid w:val="466900C3"/>
    <w:rsid w:val="46F28C54"/>
    <w:rsid w:val="47C7213C"/>
    <w:rsid w:val="48A316C3"/>
    <w:rsid w:val="496EBFA2"/>
    <w:rsid w:val="49A27ABF"/>
    <w:rsid w:val="4A646F58"/>
    <w:rsid w:val="4A9C3058"/>
    <w:rsid w:val="4C35F238"/>
    <w:rsid w:val="4CDA1B81"/>
    <w:rsid w:val="4E2DB7A0"/>
    <w:rsid w:val="4F1C3E1A"/>
    <w:rsid w:val="50A5CE5A"/>
    <w:rsid w:val="50B40835"/>
    <w:rsid w:val="50EDA1A6"/>
    <w:rsid w:val="5209680F"/>
    <w:rsid w:val="53377470"/>
    <w:rsid w:val="53F31E5D"/>
    <w:rsid w:val="55A66331"/>
    <w:rsid w:val="57736E73"/>
    <w:rsid w:val="58227681"/>
    <w:rsid w:val="59D17F24"/>
    <w:rsid w:val="5BD1FD09"/>
    <w:rsid w:val="5C574BC1"/>
    <w:rsid w:val="5CF82CD1"/>
    <w:rsid w:val="5DEA158F"/>
    <w:rsid w:val="5EDBA956"/>
    <w:rsid w:val="5F038AFD"/>
    <w:rsid w:val="5FC557D1"/>
    <w:rsid w:val="637B147F"/>
    <w:rsid w:val="64454980"/>
    <w:rsid w:val="646E87A3"/>
    <w:rsid w:val="65F17E99"/>
    <w:rsid w:val="66E0297E"/>
    <w:rsid w:val="6798B7E6"/>
    <w:rsid w:val="6878FA0F"/>
    <w:rsid w:val="68929CEF"/>
    <w:rsid w:val="689D9975"/>
    <w:rsid w:val="6913927D"/>
    <w:rsid w:val="692DA567"/>
    <w:rsid w:val="695328C2"/>
    <w:rsid w:val="69D7F389"/>
    <w:rsid w:val="69FF7641"/>
    <w:rsid w:val="6ABCC3CA"/>
    <w:rsid w:val="6B4BA8DB"/>
    <w:rsid w:val="6BFCED08"/>
    <w:rsid w:val="6C7CEF99"/>
    <w:rsid w:val="6CCF31BB"/>
    <w:rsid w:val="6D14FBB8"/>
    <w:rsid w:val="6D7AA814"/>
    <w:rsid w:val="6E255B46"/>
    <w:rsid w:val="6E8A5021"/>
    <w:rsid w:val="701BCE1A"/>
    <w:rsid w:val="702E51AA"/>
    <w:rsid w:val="72305E7E"/>
    <w:rsid w:val="726C0BA8"/>
    <w:rsid w:val="72B6E16E"/>
    <w:rsid w:val="7361D026"/>
    <w:rsid w:val="74650EEB"/>
    <w:rsid w:val="74692653"/>
    <w:rsid w:val="766E630C"/>
    <w:rsid w:val="787E3F0D"/>
    <w:rsid w:val="7B4D2A7F"/>
    <w:rsid w:val="7C444B8C"/>
    <w:rsid w:val="7C633E9A"/>
    <w:rsid w:val="7F227F16"/>
    <w:rsid w:val="7F6C7B92"/>
    <w:rsid w:val="7F81B6FF"/>
    <w:rsid w:val="7FC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CD2AC7"/>
  <w15:docId w15:val="{5B70B73C-4D67-4B94-9049-AFD322F6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fd2d45-0f63-48a9-ba06-8e360943bc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B8B57C11836479EC6DA93456286EA" ma:contentTypeVersion="6" ma:contentTypeDescription="Create a new document." ma:contentTypeScope="" ma:versionID="53e38182a874e655e94fce68e4e69120">
  <xsd:schema xmlns:xsd="http://www.w3.org/2001/XMLSchema" xmlns:xs="http://www.w3.org/2001/XMLSchema" xmlns:p="http://schemas.microsoft.com/office/2006/metadata/properties" xmlns:ns3="dcfd2d45-0f63-48a9-ba06-8e360943bc82" xmlns:ns4="47e0d4a3-dc37-46ac-bd4e-f2bb311efda0" targetNamespace="http://schemas.microsoft.com/office/2006/metadata/properties" ma:root="true" ma:fieldsID="29fc17d944a0b121f30acaae25db2039" ns3:_="" ns4:_="">
    <xsd:import namespace="dcfd2d45-0f63-48a9-ba06-8e360943bc82"/>
    <xsd:import namespace="47e0d4a3-dc37-46ac-bd4e-f2bb311efd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d2d45-0f63-48a9-ba06-8e360943b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0d4a3-dc37-46ac-bd4e-f2bb311efda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dcfd2d45-0f63-48a9-ba06-8e360943bc82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335928-4B34-4FC9-9B20-70C1D4AF4F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5CB6C-49B3-4CFC-A303-56367365A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d2d45-0f63-48a9-ba06-8e360943bc82"/>
    <ds:schemaRef ds:uri="47e0d4a3-dc37-46ac-bd4e-f2bb311efd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3</Pages>
  <Words>250</Words>
  <Characters>1426</Characters>
  <Application>Microsoft Office Word</Application>
  <DocSecurity>0</DocSecurity>
  <Lines>11</Lines>
  <Paragraphs>3</Paragraphs>
  <ScaleCrop>false</ScaleCrop>
  <Manager/>
  <Company>Microsoft Corporation</Company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 Mason</cp:lastModifiedBy>
  <cp:revision>11</cp:revision>
  <cp:lastPrinted>2018-04-15T17:50:00Z</cp:lastPrinted>
  <dcterms:created xsi:type="dcterms:W3CDTF">2023-03-27T01:27:00Z</dcterms:created>
  <dcterms:modified xsi:type="dcterms:W3CDTF">2023-04-16T20:52:00Z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0x010100A8DB8B57C11836479EC6DA93456286EA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