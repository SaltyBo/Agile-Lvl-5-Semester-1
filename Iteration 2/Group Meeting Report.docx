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074DD14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9606E2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Content>
              <w:p w14:paraId="6A2C30AE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Content>
              <w:p w14:paraId="3C5464D8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Content>
              <w:p w14:paraId="0CAD7FF3" w14:textId="77777777" w:rsidR="002B2D13" w:rsidRPr="000547C0" w:rsidRDefault="00D62E01" w:rsidP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0AB1D4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Gogeta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Vegetio</w:t>
            </w:r>
            <w:proofErr w:type="spellEnd"/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FB5F16E" w:rsidR="002B2D13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A0A09CC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7A01E71" w:rsidR="00212D56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Mason, Bodie</w:t>
            </w:r>
            <w:r w:rsidR="002E1FF9">
              <w:rPr>
                <w:rFonts w:cstheme="minorHAnsi"/>
              </w:rPr>
              <w:t xml:space="preserve"> Thomas, Jordan Turner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7B55C72" w:rsidR="00212D56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2DBC810" w:rsidR="000547C0" w:rsidRPr="000547C0" w:rsidRDefault="003B286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a Resource Requirement List</w:t>
            </w:r>
          </w:p>
          <w:p w14:paraId="5C49EAEC" w14:textId="0E45E7A1" w:rsidR="000547C0" w:rsidRDefault="003B286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Setting up a GitHub Repository</w:t>
            </w:r>
          </w:p>
          <w:p w14:paraId="2EDE499F" w14:textId="3B7BAFAE" w:rsidR="002A4E46" w:rsidRPr="000547C0" w:rsidRDefault="00A10CD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Setup a Gantt Chart for future Milestones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1198D51" w:rsidR="002B2D13" w:rsidRPr="000547C0" w:rsidRDefault="00A10CD7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Resource Requirement List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83B1F8D" w:rsidR="002B2D13" w:rsidRPr="000547C0" w:rsidRDefault="003A1663"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Content>
        <w:p w14:paraId="4001656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9FEE170" w:rsidR="002B2D13" w:rsidRPr="000547C0" w:rsidRDefault="0029433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Design a template</w:t>
            </w:r>
          </w:p>
        </w:tc>
        <w:tc>
          <w:tcPr>
            <w:tcW w:w="3060" w:type="dxa"/>
          </w:tcPr>
          <w:p w14:paraId="06BF676B" w14:textId="2293D726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77EF2373" w14:textId="5DFE7904" w:rsidR="002B2D13" w:rsidRPr="000547C0" w:rsidRDefault="00167CB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C6E00B1" w:rsidR="002B2D13" w:rsidRPr="000547C0" w:rsidRDefault="00AA736A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deliverables</w:t>
            </w:r>
          </w:p>
        </w:tc>
        <w:tc>
          <w:tcPr>
            <w:tcW w:w="3060" w:type="dxa"/>
          </w:tcPr>
          <w:p w14:paraId="7376FD88" w14:textId="38379651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</w:tcPr>
          <w:p w14:paraId="36E951F4" w14:textId="6453B2B4" w:rsidR="002B2D13" w:rsidRPr="000547C0" w:rsidRDefault="00167CB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</w:t>
            </w:r>
            <w:r w:rsidR="007F4488">
              <w:rPr>
                <w:rFonts w:cstheme="minorHAnsi"/>
              </w:rPr>
              <w:t>4/2023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CA26472" w:rsidR="002B2D13" w:rsidRPr="000547C0" w:rsidRDefault="00882267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and acquire resources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FB91B06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453B95D7" w:rsidR="002B2D13" w:rsidRPr="000547C0" w:rsidRDefault="007F448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/04/2023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69286B1" w:rsidR="00D62E01" w:rsidRPr="000547C0" w:rsidRDefault="007F44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a GitHub Repository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AC4F6C3" w:rsidR="00D62E01" w:rsidRPr="000547C0" w:rsidRDefault="00D05CA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182FE5D" w:rsidR="00D60069" w:rsidRPr="000547C0" w:rsidRDefault="00D05CA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Set up individual GitHub accounts</w:t>
            </w:r>
          </w:p>
        </w:tc>
        <w:tc>
          <w:tcPr>
            <w:tcW w:w="3060" w:type="dxa"/>
          </w:tcPr>
          <w:p w14:paraId="5D1FAAC7" w14:textId="52F3E4E6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22E77F38" w14:textId="400203F2" w:rsidR="00D60069" w:rsidRPr="000547C0" w:rsidRDefault="008E167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02/05/2023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1AF86E5" w:rsidR="00D60069" w:rsidRPr="000547C0" w:rsidRDefault="002533B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Repository</w:t>
            </w:r>
          </w:p>
        </w:tc>
        <w:tc>
          <w:tcPr>
            <w:tcW w:w="3060" w:type="dxa"/>
          </w:tcPr>
          <w:p w14:paraId="20BA607F" w14:textId="1121514B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2914B697" w14:textId="527BF5A2" w:rsidR="00D60069" w:rsidRPr="000547C0" w:rsidRDefault="008E167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03/05/2023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AC07EBB" w:rsidR="00D60069" w:rsidRPr="000547C0" w:rsidRDefault="00F529B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Put forward first update in repository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4EE32FB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8CCA5E5" w:rsidR="00D60069" w:rsidRPr="000547C0" w:rsidRDefault="009A1B3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17/05/2023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CE27E75" w:rsidR="00D62E01" w:rsidRPr="000547C0" w:rsidRDefault="009A1B3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Setup a Gantt Chart for future Milestones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4F416392" w:rsidR="00D62E01" w:rsidRPr="000547C0" w:rsidRDefault="00E33EB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F1BA8ED" w:rsidR="00D60069" w:rsidRPr="000547C0" w:rsidRDefault="006A656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a Gantt </w:t>
            </w:r>
            <w:r w:rsidR="00E65476">
              <w:rPr>
                <w:rFonts w:cstheme="minorHAnsi"/>
              </w:rPr>
              <w:t>template</w:t>
            </w:r>
          </w:p>
        </w:tc>
        <w:tc>
          <w:tcPr>
            <w:tcW w:w="3060" w:type="dxa"/>
          </w:tcPr>
          <w:p w14:paraId="5840FF51" w14:textId="41C97B41" w:rsidR="00D60069" w:rsidRPr="000547C0" w:rsidRDefault="00E6547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508F98FF" w14:textId="6345FBDD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06/05/2023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01EAA568" w:rsidR="00D60069" w:rsidRPr="000547C0" w:rsidRDefault="0019339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Map out task list</w:t>
            </w:r>
          </w:p>
        </w:tc>
        <w:tc>
          <w:tcPr>
            <w:tcW w:w="3060" w:type="dxa"/>
          </w:tcPr>
          <w:p w14:paraId="26521943" w14:textId="161B80F0" w:rsidR="00D60069" w:rsidRPr="000547C0" w:rsidRDefault="0019339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</w:tcPr>
          <w:p w14:paraId="369FE76C" w14:textId="4D4C90F6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08/05/2023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C70380E" w:rsidR="00D60069" w:rsidRPr="000547C0" w:rsidRDefault="0010226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Set timeframes per task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43B12DE2" w:rsidR="00D60069" w:rsidRPr="000547C0" w:rsidRDefault="0010226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82B3CED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09/05/2023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B2DD" w14:textId="77777777" w:rsidR="008D2C75" w:rsidRDefault="008D2C75">
      <w:pPr>
        <w:spacing w:before="0" w:after="0"/>
      </w:pPr>
      <w:r>
        <w:separator/>
      </w:r>
    </w:p>
  </w:endnote>
  <w:endnote w:type="continuationSeparator" w:id="0">
    <w:p w14:paraId="49AF4681" w14:textId="77777777" w:rsidR="008D2C75" w:rsidRDefault="008D2C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4B7F" w14:textId="77777777" w:rsidR="008D2C75" w:rsidRDefault="008D2C75">
      <w:pPr>
        <w:spacing w:before="0" w:after="0"/>
      </w:pPr>
      <w:r>
        <w:separator/>
      </w:r>
    </w:p>
  </w:footnote>
  <w:footnote w:type="continuationSeparator" w:id="0">
    <w:p w14:paraId="1EC92598" w14:textId="77777777" w:rsidR="008D2C75" w:rsidRDefault="008D2C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903053">
    <w:abstractNumId w:val="3"/>
  </w:num>
  <w:num w:numId="2" w16cid:durableId="389810038">
    <w:abstractNumId w:val="4"/>
  </w:num>
  <w:num w:numId="3" w16cid:durableId="306055313">
    <w:abstractNumId w:val="1"/>
  </w:num>
  <w:num w:numId="4" w16cid:durableId="961115435">
    <w:abstractNumId w:val="0"/>
  </w:num>
  <w:num w:numId="5" w16cid:durableId="777721086">
    <w:abstractNumId w:val="1"/>
    <w:lvlOverride w:ilvl="0">
      <w:startOverride w:val="1"/>
    </w:lvlOverride>
  </w:num>
  <w:num w:numId="6" w16cid:durableId="377248560">
    <w:abstractNumId w:val="1"/>
    <w:lvlOverride w:ilvl="0">
      <w:startOverride w:val="1"/>
    </w:lvlOverride>
  </w:num>
  <w:num w:numId="7" w16cid:durableId="116917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0226C"/>
    <w:rsid w:val="00116D01"/>
    <w:rsid w:val="00167CB7"/>
    <w:rsid w:val="00193396"/>
    <w:rsid w:val="001C4533"/>
    <w:rsid w:val="001E0877"/>
    <w:rsid w:val="001E436A"/>
    <w:rsid w:val="0020000C"/>
    <w:rsid w:val="00212D56"/>
    <w:rsid w:val="002533B2"/>
    <w:rsid w:val="00294334"/>
    <w:rsid w:val="002A4E46"/>
    <w:rsid w:val="002B2D13"/>
    <w:rsid w:val="002E1FF9"/>
    <w:rsid w:val="0034721D"/>
    <w:rsid w:val="003A1663"/>
    <w:rsid w:val="003B286D"/>
    <w:rsid w:val="003D5BF7"/>
    <w:rsid w:val="003D5D47"/>
    <w:rsid w:val="003F257D"/>
    <w:rsid w:val="004F7189"/>
    <w:rsid w:val="005A7328"/>
    <w:rsid w:val="006344A8"/>
    <w:rsid w:val="006A6569"/>
    <w:rsid w:val="006C2459"/>
    <w:rsid w:val="006F5CF4"/>
    <w:rsid w:val="007066BC"/>
    <w:rsid w:val="00734EEC"/>
    <w:rsid w:val="007738E4"/>
    <w:rsid w:val="007F04FA"/>
    <w:rsid w:val="007F4488"/>
    <w:rsid w:val="00882267"/>
    <w:rsid w:val="008D2C75"/>
    <w:rsid w:val="008E167D"/>
    <w:rsid w:val="009606E2"/>
    <w:rsid w:val="009A1B35"/>
    <w:rsid w:val="00A10CD7"/>
    <w:rsid w:val="00AA736A"/>
    <w:rsid w:val="00B777C6"/>
    <w:rsid w:val="00C1744B"/>
    <w:rsid w:val="00CE4D89"/>
    <w:rsid w:val="00D05CA9"/>
    <w:rsid w:val="00D60069"/>
    <w:rsid w:val="00D62E01"/>
    <w:rsid w:val="00D661EE"/>
    <w:rsid w:val="00D760AF"/>
    <w:rsid w:val="00E048B4"/>
    <w:rsid w:val="00E251EE"/>
    <w:rsid w:val="00E25782"/>
    <w:rsid w:val="00E33EB2"/>
    <w:rsid w:val="00E65476"/>
    <w:rsid w:val="00ED3BB1"/>
    <w:rsid w:val="00F03EE3"/>
    <w:rsid w:val="00F434DD"/>
    <w:rsid w:val="00F5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2F36CD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 Mason</cp:lastModifiedBy>
  <cp:revision>3</cp:revision>
  <dcterms:created xsi:type="dcterms:W3CDTF">2023-04-24T02:10:00Z</dcterms:created>
  <dcterms:modified xsi:type="dcterms:W3CDTF">2023-05-08T03:11:00Z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